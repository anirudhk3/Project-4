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C931C" w14:textId="654E5874" w:rsidR="003D42A1" w:rsidRDefault="003D42A1" w:rsidP="003D42A1">
      <w:pPr>
        <w:pStyle w:val="Authors"/>
        <w:framePr w:w="6175" w:wrap="notBeside" w:x="3354" w:y="1163"/>
        <w:spacing w:after="120" w:line="360" w:lineRule="auto"/>
        <w:jc w:val="left"/>
      </w:pPr>
      <w:r w:rsidRPr="003D42A1">
        <w:t xml:space="preserve">Student Name:  </w:t>
      </w:r>
      <w:r w:rsidR="00BF2A5F">
        <w:t>Anirudh Kumar</w:t>
      </w:r>
      <w:r w:rsidRPr="003D42A1">
        <w:br/>
        <w:t xml:space="preserve">Email:  </w:t>
      </w:r>
      <w:r w:rsidR="00BF2A5F">
        <w:t>akuma282@asu.edu</w:t>
      </w:r>
      <w:r w:rsidRPr="003D42A1">
        <w:br/>
        <w:t>Submission Date:</w:t>
      </w:r>
      <w:r>
        <w:t xml:space="preserve">  </w:t>
      </w:r>
      <w:r w:rsidR="00AA2CAC">
        <w:t>November 24, 2022</w:t>
      </w:r>
      <w:r w:rsidR="009F1C4B">
        <w:br/>
        <w:t>Class Name and Term: CSE</w:t>
      </w:r>
      <w:r w:rsidR="00CD7FED">
        <w:t>548</w:t>
      </w:r>
      <w:r w:rsidR="009F1C4B">
        <w:t xml:space="preserve"> </w:t>
      </w:r>
      <w:r w:rsidR="00BF2A5F">
        <w:t>Fall 2022</w:t>
      </w:r>
    </w:p>
    <w:p w14:paraId="159EA202" w14:textId="6B2FEF12" w:rsidR="00E97402" w:rsidRDefault="00E97402">
      <w:pPr>
        <w:pStyle w:val="Text"/>
        <w:ind w:firstLine="0"/>
        <w:rPr>
          <w:sz w:val="18"/>
          <w:szCs w:val="18"/>
        </w:rPr>
      </w:pPr>
    </w:p>
    <w:p w14:paraId="01B9EC0A" w14:textId="123E703A" w:rsidR="00E97402" w:rsidRDefault="00E97402">
      <w:pPr>
        <w:pStyle w:val="Title"/>
        <w:framePr w:wrap="notBeside"/>
      </w:pPr>
      <w:r w:rsidRPr="00C03739">
        <w:rPr>
          <w:highlight w:val="yellow"/>
        </w:rPr>
        <w:t>P</w:t>
      </w:r>
      <w:r w:rsidR="003D42A1" w:rsidRPr="00C03739">
        <w:rPr>
          <w:highlight w:val="yellow"/>
        </w:rPr>
        <w:t xml:space="preserve">roject </w:t>
      </w:r>
      <w:r w:rsidR="00AA2CAC">
        <w:t>4</w:t>
      </w:r>
      <w:r w:rsidR="00A41B54">
        <w:t xml:space="preserve"> : </w:t>
      </w:r>
      <w:r w:rsidR="00AA2CAC">
        <w:t>ML Algorithms based attacks</w:t>
      </w:r>
    </w:p>
    <w:p w14:paraId="3D1BB5AF" w14:textId="43B206D4" w:rsidR="00E97402" w:rsidRDefault="003D42A1" w:rsidP="003D42A1">
      <w:pPr>
        <w:pStyle w:val="Heading1"/>
        <w:jc w:val="left"/>
      </w:pPr>
      <w:r>
        <w:t xml:space="preserve">Project </w:t>
      </w:r>
      <w:r w:rsidR="000539FD">
        <w:t>Overview</w:t>
      </w:r>
    </w:p>
    <w:p w14:paraId="1FBCC9EF" w14:textId="06711DA1" w:rsidR="00B41C42" w:rsidRPr="00B41C42" w:rsidRDefault="009C4DEB" w:rsidP="00B41C42">
      <w:r>
        <w:t xml:space="preserve">An NSL-KDD dataset is used for this lab with the purpose of data pre – processing, training, and testing with Anaconda, TensorFlow and FNN, NSL-KDD dataset Is one of most common network traffic and attacks. </w:t>
      </w:r>
    </w:p>
    <w:p w14:paraId="3D551145" w14:textId="33DADCDC" w:rsidR="008A3C23" w:rsidRDefault="00C03739" w:rsidP="003D42A1">
      <w:pPr>
        <w:pStyle w:val="Heading1"/>
        <w:jc w:val="left"/>
      </w:pPr>
      <w:r>
        <w:t>Network Setup</w:t>
      </w:r>
    </w:p>
    <w:p w14:paraId="66585458" w14:textId="77777777" w:rsidR="00692537" w:rsidRDefault="00692537" w:rsidP="00692537">
      <w:r>
        <w:t>below the initial set-up of the virtual infrastructure as I have configured it in VirtualBox for this VM – it is simply connected via NAT.</w:t>
      </w:r>
    </w:p>
    <w:p w14:paraId="65A8A7CE" w14:textId="77777777" w:rsidR="00692537" w:rsidRDefault="00692537" w:rsidP="00692537"/>
    <w:p w14:paraId="123A8300" w14:textId="77777777" w:rsidR="00692537" w:rsidRDefault="00692537" w:rsidP="00692537">
      <w:pPr>
        <w:jc w:val="center"/>
      </w:pPr>
      <w:r>
        <w:rPr>
          <w:noProof/>
        </w:rPr>
        <w:drawing>
          <wp:inline distT="0" distB="0" distL="0" distR="0" wp14:anchorId="51B70DF6" wp14:editId="769F72E7">
            <wp:extent cx="3964758" cy="20764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3978039" cy="2083405"/>
                    </a:xfrm>
                    <a:prstGeom prst="rect">
                      <a:avLst/>
                    </a:prstGeom>
                  </pic:spPr>
                </pic:pic>
              </a:graphicData>
            </a:graphic>
          </wp:inline>
        </w:drawing>
      </w:r>
    </w:p>
    <w:p w14:paraId="69C03F76" w14:textId="77777777" w:rsidR="00692537" w:rsidRPr="00EE514D" w:rsidRDefault="00692537" w:rsidP="00692537">
      <w:pPr>
        <w:jc w:val="center"/>
      </w:pPr>
    </w:p>
    <w:p w14:paraId="0F4F6F02" w14:textId="77777777" w:rsidR="00692537" w:rsidRDefault="00692537" w:rsidP="00692537">
      <w:pPr>
        <w:pStyle w:val="Caption"/>
        <w:jc w:val="center"/>
      </w:pPr>
      <w:bookmarkStart w:id="0" w:name="_Toc75762346"/>
      <w:r>
        <w:t xml:space="preserve">Figure </w:t>
      </w:r>
      <w:fldSimple w:instr=" SEQ Figure \* ARABIC ">
        <w:r>
          <w:rPr>
            <w:noProof/>
          </w:rPr>
          <w:t>1</w:t>
        </w:r>
      </w:fldSimple>
      <w:r>
        <w:t xml:space="preserve"> - Bridged network setup in VirtualBox</w:t>
      </w:r>
      <w:bookmarkEnd w:id="0"/>
    </w:p>
    <w:p w14:paraId="75624ABC" w14:textId="77777777" w:rsidR="00692537" w:rsidRDefault="00692537" w:rsidP="00692537"/>
    <w:p w14:paraId="56D9F22D" w14:textId="77777777" w:rsidR="00692537" w:rsidRDefault="00692537" w:rsidP="00692537">
      <w:pPr>
        <w:pStyle w:val="Heading1"/>
      </w:pPr>
      <w:bookmarkStart w:id="1" w:name="_Toc76968891"/>
      <w:r w:rsidRPr="004164DE">
        <w:t>Software</w:t>
      </w:r>
      <w:bookmarkEnd w:id="1"/>
    </w:p>
    <w:p w14:paraId="022C8723" w14:textId="77777777" w:rsidR="00692537" w:rsidRDefault="00692537" w:rsidP="00692537"/>
    <w:p w14:paraId="0148F494" w14:textId="77777777" w:rsidR="00692537" w:rsidRDefault="00692537" w:rsidP="00692537">
      <w:r>
        <w:t>For this first lab, the following software has been used:</w:t>
      </w:r>
    </w:p>
    <w:p w14:paraId="66DB8158" w14:textId="77777777" w:rsidR="00692537" w:rsidRDefault="00692537" w:rsidP="00692537"/>
    <w:p w14:paraId="0DFE0AEC" w14:textId="77777777" w:rsidR="00692537" w:rsidRDefault="00692537" w:rsidP="00692537">
      <w:pPr>
        <w:pStyle w:val="ListParagraph"/>
        <w:numPr>
          <w:ilvl w:val="0"/>
          <w:numId w:val="42"/>
        </w:numPr>
      </w:pPr>
      <w:r w:rsidRPr="00DC61C6">
        <w:t>Ubuntu 18.04 LTS</w:t>
      </w:r>
    </w:p>
    <w:p w14:paraId="65F5AD10" w14:textId="77777777" w:rsidR="00692537" w:rsidRDefault="00692537" w:rsidP="00692537">
      <w:pPr>
        <w:pStyle w:val="ListParagraph"/>
        <w:numPr>
          <w:ilvl w:val="0"/>
          <w:numId w:val="42"/>
        </w:numPr>
      </w:pPr>
      <w:r>
        <w:t xml:space="preserve">Python – </w:t>
      </w:r>
      <w:hyperlink r:id="rId9" w:history="1">
        <w:r w:rsidRPr="008D256C">
          <w:rPr>
            <w:rStyle w:val="Hyperlink"/>
          </w:rPr>
          <w:t>https://www.python.org/</w:t>
        </w:r>
      </w:hyperlink>
      <w:r>
        <w:t xml:space="preserve">  </w:t>
      </w:r>
    </w:p>
    <w:p w14:paraId="1CFD3AE5" w14:textId="77777777" w:rsidR="00692537" w:rsidRDefault="00692537" w:rsidP="00692537">
      <w:pPr>
        <w:pStyle w:val="ListParagraph"/>
        <w:numPr>
          <w:ilvl w:val="0"/>
          <w:numId w:val="42"/>
        </w:numPr>
      </w:pPr>
      <w:r>
        <w:t xml:space="preserve">Anaconda - </w:t>
      </w:r>
      <w:hyperlink r:id="rId10" w:history="1">
        <w:r w:rsidRPr="008D256C">
          <w:rPr>
            <w:rStyle w:val="Hyperlink"/>
          </w:rPr>
          <w:t>https://www.anaconda.com/</w:t>
        </w:r>
      </w:hyperlink>
    </w:p>
    <w:p w14:paraId="39C9353D" w14:textId="77777777" w:rsidR="00692537" w:rsidRDefault="00692537" w:rsidP="00692537">
      <w:pPr>
        <w:pStyle w:val="ListParagraph"/>
        <w:numPr>
          <w:ilvl w:val="0"/>
          <w:numId w:val="42"/>
        </w:numPr>
      </w:pPr>
      <w:r>
        <w:t xml:space="preserve">TensorFlow - </w:t>
      </w:r>
      <w:hyperlink r:id="rId11" w:history="1">
        <w:r w:rsidRPr="008D256C">
          <w:rPr>
            <w:rStyle w:val="Hyperlink"/>
          </w:rPr>
          <w:t>https://www.tensorflow.org/</w:t>
        </w:r>
      </w:hyperlink>
      <w:r>
        <w:t xml:space="preserve"> </w:t>
      </w:r>
    </w:p>
    <w:p w14:paraId="770C3B06" w14:textId="77777777" w:rsidR="00692537" w:rsidRDefault="00692537" w:rsidP="00692537">
      <w:pPr>
        <w:pStyle w:val="ListParagraph"/>
        <w:numPr>
          <w:ilvl w:val="0"/>
          <w:numId w:val="42"/>
        </w:numPr>
      </w:pPr>
      <w:r>
        <w:t xml:space="preserve">NSL-KDD dataset - </w:t>
      </w:r>
      <w:hyperlink r:id="rId12" w:history="1">
        <w:r w:rsidRPr="008D256C">
          <w:rPr>
            <w:rStyle w:val="Hyperlink"/>
          </w:rPr>
          <w:t>https://www.unb.ca/cic/datasets/nsl.html</w:t>
        </w:r>
      </w:hyperlink>
      <w:r>
        <w:t xml:space="preserve"> </w:t>
      </w:r>
    </w:p>
    <w:p w14:paraId="2B415B87" w14:textId="77777777" w:rsidR="00692537" w:rsidRDefault="00692537" w:rsidP="00692537">
      <w:pPr>
        <w:pStyle w:val="ListParagraph"/>
      </w:pPr>
    </w:p>
    <w:p w14:paraId="056117BF" w14:textId="77777777" w:rsidR="00692537" w:rsidRDefault="00692537" w:rsidP="00692537">
      <w:pPr>
        <w:pStyle w:val="Heading1"/>
      </w:pPr>
      <w:bookmarkStart w:id="2" w:name="_Toc76968892"/>
      <w:r w:rsidRPr="004164DE">
        <w:t>Project</w:t>
      </w:r>
      <w:r>
        <w:t xml:space="preserve"> Description</w:t>
      </w:r>
      <w:bookmarkEnd w:id="2"/>
    </w:p>
    <w:p w14:paraId="78D8BBB9" w14:textId="77777777" w:rsidR="00692537" w:rsidRDefault="00692537" w:rsidP="00692537">
      <w:pPr>
        <w:pStyle w:val="Text"/>
      </w:pPr>
    </w:p>
    <w:p w14:paraId="2DA69108" w14:textId="77777777" w:rsidR="00692537" w:rsidRDefault="00692537" w:rsidP="00692537">
      <w:pPr>
        <w:pStyle w:val="Text"/>
      </w:pPr>
      <w:r>
        <w:t>In this assignment, I have executed the various labs assignments, obtaining the proofs that they have been successfully completed.</w:t>
      </w:r>
    </w:p>
    <w:p w14:paraId="6A16BE3D" w14:textId="77777777" w:rsidR="00692537" w:rsidRDefault="00692537" w:rsidP="00692537">
      <w:pPr>
        <w:pStyle w:val="Text"/>
      </w:pPr>
      <w:r>
        <w:t xml:space="preserve">The first lab (CS-ML-00201) a </w:t>
      </w:r>
      <w:r w:rsidRPr="00B252E9">
        <w:t>supervised Machine Learning (ML) approach</w:t>
      </w:r>
      <w:r>
        <w:t xml:space="preserve"> is proposed, where </w:t>
      </w:r>
      <w:r w:rsidRPr="00B252E9">
        <w:t xml:space="preserve">Feed-forward Neural Network </w:t>
      </w:r>
      <w:r w:rsidRPr="00B252E9">
        <w:lastRenderedPageBreak/>
        <w:t>(FNN) solutions</w:t>
      </w:r>
      <w:r>
        <w:t xml:space="preserve"> are used</w:t>
      </w:r>
      <w:r w:rsidRPr="00B252E9">
        <w:t xml:space="preserve">. </w:t>
      </w:r>
      <w:r>
        <w:t xml:space="preserve">The dataset used as input, </w:t>
      </w:r>
      <w:r w:rsidRPr="00B252E9">
        <w:t>NSL-KDD, provide</w:t>
      </w:r>
      <w:r>
        <w:t>s</w:t>
      </w:r>
      <w:r w:rsidRPr="00B252E9">
        <w:t xml:space="preserve"> labeled normal network traffic and labeled attack network traffic. FNN will use the well-labeled data to build FNN-based data pattern to differentiate normal and abnormal network traffic. </w:t>
      </w:r>
      <w:r>
        <w:t xml:space="preserve">After training, </w:t>
      </w:r>
      <w:r w:rsidRPr="00B252E9">
        <w:t>we use similar data set with labeled data to validate the accuracy of the generate anomaly detection pattern.</w:t>
      </w:r>
    </w:p>
    <w:p w14:paraId="058D1E4E" w14:textId="77777777" w:rsidR="00692537" w:rsidRDefault="00692537" w:rsidP="00692537">
      <w:pPr>
        <w:pStyle w:val="Text"/>
      </w:pPr>
    </w:p>
    <w:p w14:paraId="11D03848" w14:textId="77777777" w:rsidR="00692537" w:rsidRDefault="00692537" w:rsidP="00692537">
      <w:pPr>
        <w:pStyle w:val="Text"/>
        <w:ind w:firstLine="0"/>
      </w:pPr>
    </w:p>
    <w:p w14:paraId="7C0BE07E" w14:textId="77777777" w:rsidR="00692537" w:rsidRDefault="00692537" w:rsidP="00692537">
      <w:pPr>
        <w:pStyle w:val="Heading2"/>
      </w:pPr>
      <w:bookmarkStart w:id="3" w:name="_Toc76968893"/>
      <w:r w:rsidRPr="00B252E9">
        <w:t xml:space="preserve">Run the provided </w:t>
      </w:r>
      <w:proofErr w:type="spellStart"/>
      <w:r w:rsidRPr="00B252E9">
        <w:t>fnn</w:t>
      </w:r>
      <w:proofErr w:type="spellEnd"/>
      <w:r w:rsidRPr="00B252E9">
        <w:t xml:space="preserve"> sample.py python program with different NSL-KDD datasets as the input, and compare their detection accuracy</w:t>
      </w:r>
      <w:bookmarkEnd w:id="3"/>
    </w:p>
    <w:p w14:paraId="6EB046C5" w14:textId="77777777" w:rsidR="00692537" w:rsidRDefault="00692537" w:rsidP="00692537">
      <w:pPr>
        <w:pStyle w:val="Text"/>
      </w:pPr>
    </w:p>
    <w:p w14:paraId="7B97DD49" w14:textId="77777777" w:rsidR="00692537" w:rsidRDefault="00692537" w:rsidP="00692537">
      <w:pPr>
        <w:pStyle w:val="Text"/>
      </w:pPr>
      <w:r>
        <w:t>I have created the Python code to allow using the different training data by just changing a couple of comments, as shown below:</w:t>
      </w:r>
    </w:p>
    <w:p w14:paraId="0C11451D" w14:textId="77777777" w:rsidR="00692537" w:rsidRDefault="00692537" w:rsidP="00692537">
      <w:pPr>
        <w:pStyle w:val="Text"/>
      </w:pPr>
    </w:p>
    <w:p w14:paraId="0D952C4D" w14:textId="77777777" w:rsidR="00692537" w:rsidRDefault="00692537" w:rsidP="00692537">
      <w:pPr>
        <w:pStyle w:val="Text"/>
        <w:jc w:val="center"/>
      </w:pPr>
      <w:r>
        <w:rPr>
          <w:smallCaps/>
          <w:noProof/>
          <w:kern w:val="28"/>
        </w:rPr>
        <w:drawing>
          <wp:inline distT="0" distB="0" distL="0" distR="0" wp14:anchorId="5E07EE45" wp14:editId="714CABB3">
            <wp:extent cx="6455365" cy="3144874"/>
            <wp:effectExtent l="0" t="0" r="0" b="508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a:stretch>
                      <a:fillRect/>
                    </a:stretch>
                  </pic:blipFill>
                  <pic:spPr>
                    <a:xfrm>
                      <a:off x="0" y="0"/>
                      <a:ext cx="6500968" cy="3167091"/>
                    </a:xfrm>
                    <a:prstGeom prst="rect">
                      <a:avLst/>
                    </a:prstGeom>
                  </pic:spPr>
                </pic:pic>
              </a:graphicData>
            </a:graphic>
          </wp:inline>
        </w:drawing>
      </w:r>
    </w:p>
    <w:p w14:paraId="2ED13361" w14:textId="77777777" w:rsidR="00692537" w:rsidRDefault="00692537" w:rsidP="00692537">
      <w:pPr>
        <w:pStyle w:val="Text"/>
      </w:pPr>
    </w:p>
    <w:p w14:paraId="2AACECED" w14:textId="77777777" w:rsidR="00692537" w:rsidRDefault="00692537" w:rsidP="00692537">
      <w:pPr>
        <w:pStyle w:val="Text"/>
      </w:pPr>
      <w:r>
        <w:t>It is very easy in this way to collect the results and observe the differences from the various datasets.  For instance, it is obvious to observe that accuracy increases with each epoch run:</w:t>
      </w:r>
    </w:p>
    <w:p w14:paraId="470A0E06" w14:textId="77777777" w:rsidR="00692537" w:rsidRDefault="00692537" w:rsidP="00692537">
      <w:pPr>
        <w:pStyle w:val="Text"/>
      </w:pPr>
    </w:p>
    <w:p w14:paraId="67C8D26C" w14:textId="77777777" w:rsidR="00692537" w:rsidRDefault="00692537" w:rsidP="00692537">
      <w:pPr>
        <w:jc w:val="center"/>
      </w:pPr>
      <w:r>
        <w:rPr>
          <w:noProof/>
        </w:rPr>
        <w:drawing>
          <wp:inline distT="0" distB="0" distL="0" distR="0" wp14:anchorId="2563DBAE" wp14:editId="02EF5A30">
            <wp:extent cx="5561097" cy="2948969"/>
            <wp:effectExtent l="0" t="0" r="190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5565923" cy="2951528"/>
                    </a:xfrm>
                    <a:prstGeom prst="rect">
                      <a:avLst/>
                    </a:prstGeom>
                  </pic:spPr>
                </pic:pic>
              </a:graphicData>
            </a:graphic>
          </wp:inline>
        </w:drawing>
      </w:r>
    </w:p>
    <w:p w14:paraId="1E3D55B3" w14:textId="77777777" w:rsidR="00692537" w:rsidRDefault="00692537" w:rsidP="00692537">
      <w:r>
        <w:t>The followings are the results obtained by running the detection on the various datasets.</w:t>
      </w:r>
    </w:p>
    <w:p w14:paraId="320D6D0D" w14:textId="77777777" w:rsidR="00692537" w:rsidRDefault="00692537" w:rsidP="00692537"/>
    <w:p w14:paraId="481D47F7" w14:textId="77777777" w:rsidR="00692537" w:rsidRDefault="00692537" w:rsidP="00692537">
      <w:proofErr w:type="spellStart"/>
      <w:r w:rsidRPr="00EC0A5D">
        <w:lastRenderedPageBreak/>
        <w:t>KDDTrain</w:t>
      </w:r>
      <w:proofErr w:type="spellEnd"/>
      <w:r w:rsidRPr="00EC0A5D">
        <w:t>+</w:t>
      </w:r>
      <w:r>
        <w:t>:  Loss 0.0221, Accuracy: 0.9912</w:t>
      </w:r>
    </w:p>
    <w:p w14:paraId="265EAA12" w14:textId="77777777" w:rsidR="00692537" w:rsidRPr="00EC0A5D" w:rsidRDefault="00692537" w:rsidP="00692537">
      <w:r>
        <w:t>Confusion Matrix: TN=16806, FP=20, FN=533, TP=14135</w:t>
      </w:r>
    </w:p>
    <w:p w14:paraId="18AF3821" w14:textId="77777777" w:rsidR="00692537" w:rsidRDefault="00692537" w:rsidP="00692537">
      <w:pPr>
        <w:jc w:val="center"/>
      </w:pPr>
    </w:p>
    <w:p w14:paraId="1508F753" w14:textId="77777777" w:rsidR="00692537" w:rsidRDefault="00692537" w:rsidP="00692537">
      <w:pPr>
        <w:jc w:val="center"/>
      </w:pPr>
      <w:r>
        <w:rPr>
          <w:noProof/>
        </w:rPr>
        <w:drawing>
          <wp:inline distT="0" distB="0" distL="0" distR="0" wp14:anchorId="33638ADA" wp14:editId="0CD29582">
            <wp:extent cx="5499159" cy="2046273"/>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5"/>
                    <a:stretch>
                      <a:fillRect/>
                    </a:stretch>
                  </pic:blipFill>
                  <pic:spPr>
                    <a:xfrm>
                      <a:off x="0" y="0"/>
                      <a:ext cx="5511781" cy="2050970"/>
                    </a:xfrm>
                    <a:prstGeom prst="rect">
                      <a:avLst/>
                    </a:prstGeom>
                  </pic:spPr>
                </pic:pic>
              </a:graphicData>
            </a:graphic>
          </wp:inline>
        </w:drawing>
      </w:r>
    </w:p>
    <w:p w14:paraId="1404DA83" w14:textId="77777777" w:rsidR="00692537" w:rsidRDefault="00692537" w:rsidP="00692537">
      <w:pPr>
        <w:jc w:val="center"/>
      </w:pPr>
      <w:r>
        <w:rPr>
          <w:noProof/>
        </w:rPr>
        <w:drawing>
          <wp:inline distT="0" distB="0" distL="0" distR="0" wp14:anchorId="05BE4B36" wp14:editId="705805D2">
            <wp:extent cx="2199562" cy="1509823"/>
            <wp:effectExtent l="0" t="0" r="0" b="190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16"/>
                    <a:stretch>
                      <a:fillRect/>
                    </a:stretch>
                  </pic:blipFill>
                  <pic:spPr>
                    <a:xfrm>
                      <a:off x="0" y="0"/>
                      <a:ext cx="2209157" cy="1516409"/>
                    </a:xfrm>
                    <a:prstGeom prst="rect">
                      <a:avLst/>
                    </a:prstGeom>
                  </pic:spPr>
                </pic:pic>
              </a:graphicData>
            </a:graphic>
          </wp:inline>
        </w:drawing>
      </w:r>
      <w:r>
        <w:rPr>
          <w:noProof/>
        </w:rPr>
        <w:drawing>
          <wp:inline distT="0" distB="0" distL="0" distR="0" wp14:anchorId="7BE433C2" wp14:editId="7CA29E05">
            <wp:extent cx="2150139" cy="1524843"/>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7"/>
                    <a:stretch>
                      <a:fillRect/>
                    </a:stretch>
                  </pic:blipFill>
                  <pic:spPr>
                    <a:xfrm>
                      <a:off x="0" y="0"/>
                      <a:ext cx="2198909" cy="1559430"/>
                    </a:xfrm>
                    <a:prstGeom prst="rect">
                      <a:avLst/>
                    </a:prstGeom>
                  </pic:spPr>
                </pic:pic>
              </a:graphicData>
            </a:graphic>
          </wp:inline>
        </w:drawing>
      </w:r>
    </w:p>
    <w:p w14:paraId="193F7F47" w14:textId="77777777" w:rsidR="00692537" w:rsidRDefault="00692537" w:rsidP="00692537">
      <w:pPr>
        <w:jc w:val="center"/>
      </w:pPr>
    </w:p>
    <w:p w14:paraId="3402764C" w14:textId="77777777" w:rsidR="00692537" w:rsidRDefault="00692537" w:rsidP="00692537">
      <w:pPr>
        <w:jc w:val="center"/>
      </w:pPr>
    </w:p>
    <w:p w14:paraId="5D812197" w14:textId="77777777" w:rsidR="00692537" w:rsidRDefault="00692537" w:rsidP="00692537">
      <w:r w:rsidRPr="00EC0A5D">
        <w:t>KDDTrain+20Percent</w:t>
      </w:r>
      <w:r>
        <w:t>: Loss 0.0319, Accuracy: 0.9835</w:t>
      </w:r>
    </w:p>
    <w:p w14:paraId="3DF291D8" w14:textId="77777777" w:rsidR="00692537" w:rsidRDefault="00692537" w:rsidP="00692537">
      <w:r>
        <w:t>Confusion Matrix: TN=3386, FP=1, FN=174, TP=2737</w:t>
      </w:r>
    </w:p>
    <w:p w14:paraId="1DD1EC34" w14:textId="77777777" w:rsidR="00692537" w:rsidRDefault="00692537" w:rsidP="00692537"/>
    <w:p w14:paraId="195F4D7A" w14:textId="77777777" w:rsidR="00692537" w:rsidRDefault="00692537" w:rsidP="00692537">
      <w:pPr>
        <w:jc w:val="center"/>
      </w:pPr>
      <w:r>
        <w:rPr>
          <w:noProof/>
        </w:rPr>
        <w:drawing>
          <wp:inline distT="0" distB="0" distL="0" distR="0" wp14:anchorId="05953276" wp14:editId="47BD8A18">
            <wp:extent cx="5467261" cy="2033876"/>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8"/>
                    <a:stretch>
                      <a:fillRect/>
                    </a:stretch>
                  </pic:blipFill>
                  <pic:spPr>
                    <a:xfrm>
                      <a:off x="0" y="0"/>
                      <a:ext cx="5492249" cy="2043172"/>
                    </a:xfrm>
                    <a:prstGeom prst="rect">
                      <a:avLst/>
                    </a:prstGeom>
                  </pic:spPr>
                </pic:pic>
              </a:graphicData>
            </a:graphic>
          </wp:inline>
        </w:drawing>
      </w:r>
    </w:p>
    <w:p w14:paraId="782BF8D7" w14:textId="77777777" w:rsidR="00692537" w:rsidRDefault="00692537" w:rsidP="00692537">
      <w:pPr>
        <w:jc w:val="center"/>
      </w:pPr>
      <w:r>
        <w:rPr>
          <w:noProof/>
        </w:rPr>
        <w:drawing>
          <wp:inline distT="0" distB="0" distL="0" distR="0" wp14:anchorId="4D67A185" wp14:editId="1BAC4D40">
            <wp:extent cx="2385441" cy="1637414"/>
            <wp:effectExtent l="0" t="0" r="2540" b="127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16"/>
                    <a:stretch>
                      <a:fillRect/>
                    </a:stretch>
                  </pic:blipFill>
                  <pic:spPr>
                    <a:xfrm>
                      <a:off x="0" y="0"/>
                      <a:ext cx="2402238" cy="1648944"/>
                    </a:xfrm>
                    <a:prstGeom prst="rect">
                      <a:avLst/>
                    </a:prstGeom>
                  </pic:spPr>
                </pic:pic>
              </a:graphicData>
            </a:graphic>
          </wp:inline>
        </w:drawing>
      </w:r>
      <w:r>
        <w:rPr>
          <w:noProof/>
        </w:rPr>
        <w:drawing>
          <wp:inline distT="0" distB="0" distL="0" distR="0" wp14:anchorId="3C1C533D" wp14:editId="25B20D79">
            <wp:extent cx="2328530" cy="165135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17"/>
                    <a:stretch>
                      <a:fillRect/>
                    </a:stretch>
                  </pic:blipFill>
                  <pic:spPr>
                    <a:xfrm>
                      <a:off x="0" y="0"/>
                      <a:ext cx="2351237" cy="1667458"/>
                    </a:xfrm>
                    <a:prstGeom prst="rect">
                      <a:avLst/>
                    </a:prstGeom>
                  </pic:spPr>
                </pic:pic>
              </a:graphicData>
            </a:graphic>
          </wp:inline>
        </w:drawing>
      </w:r>
    </w:p>
    <w:p w14:paraId="49F640CC" w14:textId="77777777" w:rsidR="00692537" w:rsidRDefault="00692537" w:rsidP="00692537"/>
    <w:p w14:paraId="0720B325" w14:textId="77777777" w:rsidR="00692537" w:rsidRDefault="00692537" w:rsidP="00692537">
      <w:proofErr w:type="spellStart"/>
      <w:r w:rsidRPr="005A1A9F">
        <w:t>KDDTest</w:t>
      </w:r>
      <w:proofErr w:type="spellEnd"/>
      <w:r w:rsidRPr="005A1A9F">
        <w:t>+</w:t>
      </w:r>
      <w:r>
        <w:t>: Loss 0.0675, Accuracy: 0.9683</w:t>
      </w:r>
    </w:p>
    <w:p w14:paraId="0C854E8A" w14:textId="77777777" w:rsidR="00692537" w:rsidRDefault="00692537" w:rsidP="00692537">
      <w:r>
        <w:lastRenderedPageBreak/>
        <w:t>Confusion Matrix: TN=2486, FP=18, FN=356, TP=2776</w:t>
      </w:r>
    </w:p>
    <w:p w14:paraId="7122AB2B" w14:textId="77777777" w:rsidR="00692537" w:rsidRDefault="00692537" w:rsidP="00692537"/>
    <w:p w14:paraId="5A0D82CF" w14:textId="77777777" w:rsidR="00692537" w:rsidRDefault="00692537" w:rsidP="00692537">
      <w:pPr>
        <w:jc w:val="center"/>
      </w:pPr>
      <w:r>
        <w:rPr>
          <w:noProof/>
        </w:rPr>
        <w:drawing>
          <wp:inline distT="0" distB="0" distL="0" distR="0" wp14:anchorId="3ABBAB48" wp14:editId="4CA6B835">
            <wp:extent cx="5137062" cy="1916489"/>
            <wp:effectExtent l="0" t="0" r="0" b="127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9"/>
                    <a:stretch>
                      <a:fillRect/>
                    </a:stretch>
                  </pic:blipFill>
                  <pic:spPr>
                    <a:xfrm>
                      <a:off x="0" y="0"/>
                      <a:ext cx="5160011" cy="1925051"/>
                    </a:xfrm>
                    <a:prstGeom prst="rect">
                      <a:avLst/>
                    </a:prstGeom>
                  </pic:spPr>
                </pic:pic>
              </a:graphicData>
            </a:graphic>
          </wp:inline>
        </w:drawing>
      </w:r>
    </w:p>
    <w:p w14:paraId="53603882" w14:textId="77777777" w:rsidR="00692537" w:rsidRDefault="00692537" w:rsidP="00692537">
      <w:pPr>
        <w:jc w:val="center"/>
      </w:pPr>
      <w:r>
        <w:rPr>
          <w:noProof/>
        </w:rPr>
        <w:drawing>
          <wp:inline distT="0" distB="0" distL="0" distR="0" wp14:anchorId="32F594EF" wp14:editId="125F59D6">
            <wp:extent cx="2160772" cy="1532384"/>
            <wp:effectExtent l="0" t="0" r="0" b="444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20"/>
                    <a:stretch>
                      <a:fillRect/>
                    </a:stretch>
                  </pic:blipFill>
                  <pic:spPr>
                    <a:xfrm>
                      <a:off x="0" y="0"/>
                      <a:ext cx="2170264" cy="1539116"/>
                    </a:xfrm>
                    <a:prstGeom prst="rect">
                      <a:avLst/>
                    </a:prstGeom>
                  </pic:spPr>
                </pic:pic>
              </a:graphicData>
            </a:graphic>
          </wp:inline>
        </w:drawing>
      </w:r>
      <w:r>
        <w:rPr>
          <w:noProof/>
        </w:rPr>
        <w:drawing>
          <wp:inline distT="0" distB="0" distL="0" distR="0" wp14:anchorId="6F062561" wp14:editId="59D4F4BF">
            <wp:extent cx="2150139" cy="1524843"/>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21"/>
                    <a:stretch>
                      <a:fillRect/>
                    </a:stretch>
                  </pic:blipFill>
                  <pic:spPr>
                    <a:xfrm>
                      <a:off x="0" y="0"/>
                      <a:ext cx="2164010" cy="1534680"/>
                    </a:xfrm>
                    <a:prstGeom prst="rect">
                      <a:avLst/>
                    </a:prstGeom>
                  </pic:spPr>
                </pic:pic>
              </a:graphicData>
            </a:graphic>
          </wp:inline>
        </w:drawing>
      </w:r>
    </w:p>
    <w:p w14:paraId="2D64AFFD" w14:textId="77777777" w:rsidR="00692537" w:rsidRDefault="00692537" w:rsidP="00692537"/>
    <w:p w14:paraId="0AC051CF" w14:textId="77777777" w:rsidR="00692537" w:rsidRDefault="00692537" w:rsidP="00692537"/>
    <w:p w14:paraId="0F0F1DF6" w14:textId="77777777" w:rsidR="00692537" w:rsidRDefault="00692537" w:rsidP="00692537">
      <w:r w:rsidRPr="00407D31">
        <w:t>KDDTest</w:t>
      </w:r>
      <w:r>
        <w:t>-21: Loss 0.1338, Accuracy: 0.9487</w:t>
      </w:r>
    </w:p>
    <w:p w14:paraId="51FD1CD7" w14:textId="77777777" w:rsidR="00692537" w:rsidRDefault="00692537" w:rsidP="00692537">
      <w:r>
        <w:t>Confusion Matrix: TN=550, FP=16, FN=342, TP=2055</w:t>
      </w:r>
    </w:p>
    <w:p w14:paraId="76483FF7" w14:textId="77777777" w:rsidR="00692537" w:rsidRDefault="00692537" w:rsidP="00692537"/>
    <w:p w14:paraId="4CCADB18" w14:textId="77777777" w:rsidR="00692537" w:rsidRDefault="00692537" w:rsidP="00692537">
      <w:pPr>
        <w:jc w:val="center"/>
      </w:pPr>
      <w:r>
        <w:rPr>
          <w:noProof/>
        </w:rPr>
        <w:drawing>
          <wp:inline distT="0" distB="0" distL="0" distR="0" wp14:anchorId="59BE1CA0" wp14:editId="6D5D0CC6">
            <wp:extent cx="5073856" cy="1893887"/>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2"/>
                    <a:stretch>
                      <a:fillRect/>
                    </a:stretch>
                  </pic:blipFill>
                  <pic:spPr>
                    <a:xfrm>
                      <a:off x="0" y="0"/>
                      <a:ext cx="5086155" cy="1898478"/>
                    </a:xfrm>
                    <a:prstGeom prst="rect">
                      <a:avLst/>
                    </a:prstGeom>
                  </pic:spPr>
                </pic:pic>
              </a:graphicData>
            </a:graphic>
          </wp:inline>
        </w:drawing>
      </w:r>
    </w:p>
    <w:p w14:paraId="1D440502" w14:textId="77777777" w:rsidR="00692537" w:rsidRDefault="00692537" w:rsidP="00692537"/>
    <w:p w14:paraId="5580D6AC" w14:textId="77777777" w:rsidR="00692537" w:rsidRDefault="00692537" w:rsidP="00692537">
      <w:pPr>
        <w:jc w:val="center"/>
      </w:pPr>
      <w:r>
        <w:rPr>
          <w:noProof/>
        </w:rPr>
        <w:drawing>
          <wp:inline distT="0" distB="0" distL="0" distR="0" wp14:anchorId="25C0024A" wp14:editId="52249C2F">
            <wp:extent cx="2030819" cy="1440224"/>
            <wp:effectExtent l="0" t="0" r="127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23"/>
                    <a:stretch>
                      <a:fillRect/>
                    </a:stretch>
                  </pic:blipFill>
                  <pic:spPr>
                    <a:xfrm>
                      <a:off x="0" y="0"/>
                      <a:ext cx="2042762" cy="1448693"/>
                    </a:xfrm>
                    <a:prstGeom prst="rect">
                      <a:avLst/>
                    </a:prstGeom>
                  </pic:spPr>
                </pic:pic>
              </a:graphicData>
            </a:graphic>
          </wp:inline>
        </w:drawing>
      </w:r>
      <w:r>
        <w:rPr>
          <w:noProof/>
        </w:rPr>
        <w:drawing>
          <wp:inline distT="0" distB="0" distL="0" distR="0" wp14:anchorId="6188A5F7" wp14:editId="5253EE57">
            <wp:extent cx="2075712" cy="1472061"/>
            <wp:effectExtent l="0" t="0" r="0" b="127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24"/>
                    <a:stretch>
                      <a:fillRect/>
                    </a:stretch>
                  </pic:blipFill>
                  <pic:spPr>
                    <a:xfrm>
                      <a:off x="0" y="0"/>
                      <a:ext cx="2091750" cy="1483435"/>
                    </a:xfrm>
                    <a:prstGeom prst="rect">
                      <a:avLst/>
                    </a:prstGeom>
                  </pic:spPr>
                </pic:pic>
              </a:graphicData>
            </a:graphic>
          </wp:inline>
        </w:drawing>
      </w:r>
    </w:p>
    <w:p w14:paraId="4AB8601F" w14:textId="77777777" w:rsidR="00692537" w:rsidRDefault="00692537" w:rsidP="00692537"/>
    <w:p w14:paraId="1E4C64B9" w14:textId="77777777" w:rsidR="00692537" w:rsidRDefault="00692537" w:rsidP="00692537"/>
    <w:p w14:paraId="73C0D06A" w14:textId="77777777" w:rsidR="00692537" w:rsidRDefault="00692537" w:rsidP="00692537">
      <w:pPr>
        <w:pStyle w:val="Heading3"/>
      </w:pPr>
      <w:bookmarkStart w:id="4" w:name="_Toc76968894"/>
      <w:r w:rsidRPr="006E00D3">
        <w:t>Comparing the datasets:</w:t>
      </w:r>
      <w:bookmarkEnd w:id="4"/>
    </w:p>
    <w:p w14:paraId="47087016" w14:textId="77777777" w:rsidR="00692537" w:rsidRDefault="00692537" w:rsidP="00692537">
      <w:r>
        <w:rPr>
          <w:noProof/>
        </w:rPr>
        <mc:AlternateContent>
          <mc:Choice Requires="wps">
            <w:drawing>
              <wp:anchor distT="0" distB="0" distL="114300" distR="114300" simplePos="0" relativeHeight="251666432" behindDoc="0" locked="0" layoutInCell="1" allowOverlap="1" wp14:anchorId="78EB51E0" wp14:editId="76B0E925">
                <wp:simplePos x="0" y="0"/>
                <wp:positionH relativeFrom="column">
                  <wp:posOffset>3640824</wp:posOffset>
                </wp:positionH>
                <wp:positionV relativeFrom="paragraph">
                  <wp:posOffset>4144645</wp:posOffset>
                </wp:positionV>
                <wp:extent cx="2806995" cy="1158875"/>
                <wp:effectExtent l="0" t="0" r="12700" b="9525"/>
                <wp:wrapNone/>
                <wp:docPr id="60" name="Text Box 60"/>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20CE821E" w14:textId="77777777" w:rsidR="00692537" w:rsidRDefault="00692537" w:rsidP="00692537">
                            <w:r>
                              <w:t>In this case, the training set has even a bigger difference against the test data, since the latter have the most difficult traffic record (score of 21) excluded from the training, which means it has less quality input to train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EB51E0" id="_x0000_t202" coordsize="21600,21600" o:spt="202" path="m,l,21600r21600,l21600,xe">
                <v:stroke joinstyle="miter"/>
                <v:path gradientshapeok="t" o:connecttype="rect"/>
              </v:shapetype>
              <v:shape id="Text Box 60" o:spid="_x0000_s1026" type="#_x0000_t202" style="position:absolute;margin-left:286.7pt;margin-top:326.35pt;width:221pt;height:91.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" fillcolor="white [3201]" strokeweight=".5pt">
                <v:textbox>
                  <w:txbxContent>
                    <w:p w14:paraId="20CE821E" w14:textId="77777777" w:rsidR="00692537" w:rsidRDefault="00692537" w:rsidP="00692537">
                      <w:r>
                        <w:t>In this case, the training set has even a bigger difference against the test data, since the latter have the most difficult traffic record (score of 21) excluded from the training, which means it has less quality input to train with.</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BED2A7F" wp14:editId="5484464B">
                <wp:simplePos x="0" y="0"/>
                <wp:positionH relativeFrom="column">
                  <wp:posOffset>3640824</wp:posOffset>
                </wp:positionH>
                <wp:positionV relativeFrom="paragraph">
                  <wp:posOffset>2836398</wp:posOffset>
                </wp:positionV>
                <wp:extent cx="2806995" cy="1158875"/>
                <wp:effectExtent l="0" t="0" r="12700" b="9525"/>
                <wp:wrapNone/>
                <wp:docPr id="59" name="Text Box 59"/>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38FD75D5" w14:textId="77777777" w:rsidR="00692537" w:rsidRDefault="00692537" w:rsidP="00692537">
                            <w:r>
                              <w:t>Again, the training dataset provides more accuracy and less loss since it has a bigger set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ED2A7F" id="Text Box 59" o:spid="_x0000_s1027" type="#_x0000_t202" style="position:absolute;margin-left:286.7pt;margin-top:223.35pt;width:221pt;height:91.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" fillcolor="white [3201]" strokeweight=".5pt">
                <v:textbox>
                  <w:txbxContent>
                    <w:p w14:paraId="38FD75D5" w14:textId="77777777" w:rsidR="00692537" w:rsidRDefault="00692537" w:rsidP="00692537">
                      <w:r>
                        <w:t>Again, the training dataset provides more accuracy and less loss since it has a bigger set of data.</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1898455" wp14:editId="43A6AFF5">
                <wp:simplePos x="0" y="0"/>
                <wp:positionH relativeFrom="column">
                  <wp:posOffset>3636335</wp:posOffset>
                </wp:positionH>
                <wp:positionV relativeFrom="paragraph">
                  <wp:posOffset>1562277</wp:posOffset>
                </wp:positionV>
                <wp:extent cx="2806995" cy="1158875"/>
                <wp:effectExtent l="0" t="0" r="12700" b="9525"/>
                <wp:wrapNone/>
                <wp:docPr id="57" name="Text Box 57"/>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4A3A9588" w14:textId="77777777" w:rsidR="00692537" w:rsidRDefault="00692537" w:rsidP="00692537">
                            <w:r>
                              <w:t>In this case a training dataset provides more accuracy and less loss since the test is smaller.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898455" id="Text Box 57" o:spid="_x0000_s1028" type="#_x0000_t202" style="position:absolute;margin-left:286.35pt;margin-top:123pt;width:221pt;height:91.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" fillcolor="white [3201]" strokeweight=".5pt">
                <v:textbox>
                  <w:txbxContent>
                    <w:p w14:paraId="4A3A9588" w14:textId="77777777" w:rsidR="00692537" w:rsidRDefault="00692537" w:rsidP="00692537">
                      <w:r>
                        <w:t>In this case a training dataset provides more accuracy and less loss since the test is smaller.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CB9263D" wp14:editId="15FCE301">
                <wp:simplePos x="0" y="0"/>
                <wp:positionH relativeFrom="column">
                  <wp:posOffset>3637398</wp:posOffset>
                </wp:positionH>
                <wp:positionV relativeFrom="paragraph">
                  <wp:posOffset>185981</wp:posOffset>
                </wp:positionV>
                <wp:extent cx="2806995" cy="1158875"/>
                <wp:effectExtent l="0" t="0" r="12700" b="9525"/>
                <wp:wrapNone/>
                <wp:docPr id="56" name="Text Box 56"/>
                <wp:cNvGraphicFramePr/>
                <a:graphic xmlns:a="http://schemas.openxmlformats.org/drawingml/2006/main">
                  <a:graphicData uri="http://schemas.microsoft.com/office/word/2010/wordprocessingShape">
                    <wps:wsp>
                      <wps:cNvSpPr txBox="1"/>
                      <wps:spPr>
                        <a:xfrm>
                          <a:off x="0" y="0"/>
                          <a:ext cx="2806995" cy="1158875"/>
                        </a:xfrm>
                        <a:prstGeom prst="rect">
                          <a:avLst/>
                        </a:prstGeom>
                        <a:solidFill>
                          <a:schemeClr val="lt1"/>
                        </a:solidFill>
                        <a:ln w="6350">
                          <a:solidFill>
                            <a:prstClr val="black"/>
                          </a:solidFill>
                        </a:ln>
                      </wps:spPr>
                      <wps:txbx>
                        <w:txbxContent>
                          <w:p w14:paraId="17B13126" w14:textId="77777777" w:rsidR="00692537" w:rsidRDefault="00692537" w:rsidP="00692537">
                            <w:r>
                              <w:t>In this case a much bigger dataset (KDDTrain+) provides a superior accuracy and minor loss.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B9263D" id="Text Box 56" o:spid="_x0000_s1029" type="#_x0000_t202" style="position:absolute;margin-left:286.4pt;margin-top:14.65pt;width:221pt;height:91.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" fillcolor="white [3201]" strokeweight=".5pt">
                <v:textbox>
                  <w:txbxContent>
                    <w:p w14:paraId="17B13126" w14:textId="77777777" w:rsidR="00692537" w:rsidRDefault="00692537" w:rsidP="00692537">
                      <w:r>
                        <w:t>In this case a much bigger dataset (KDDTrain+) provides a superior accuracy and minor loss.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19D661F" wp14:editId="2E63750D">
                <wp:simplePos x="0" y="0"/>
                <wp:positionH relativeFrom="column">
                  <wp:posOffset>-63795</wp:posOffset>
                </wp:positionH>
                <wp:positionV relativeFrom="paragraph">
                  <wp:posOffset>4146063</wp:posOffset>
                </wp:positionV>
                <wp:extent cx="3391786" cy="1158949"/>
                <wp:effectExtent l="0" t="0" r="12065" b="9525"/>
                <wp:wrapNone/>
                <wp:docPr id="55" name="Text Box 55"/>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26D9FCC7" w14:textId="77777777" w:rsidR="00692537" w:rsidRDefault="00692537" w:rsidP="00692537">
                            <w:pPr>
                              <w:rPr>
                                <w:b/>
                                <w:bCs/>
                              </w:rPr>
                            </w:pPr>
                            <w:r w:rsidRPr="006E00D3">
                              <w:rPr>
                                <w:b/>
                                <w:bCs/>
                              </w:rPr>
                              <w:t>KDDTrain+_20Percent.txt vs. KDDT</w:t>
                            </w:r>
                            <w:r>
                              <w:rPr>
                                <w:b/>
                                <w:bCs/>
                              </w:rPr>
                              <w:t>est-21</w:t>
                            </w:r>
                            <w:r w:rsidRPr="006E00D3">
                              <w:rPr>
                                <w:b/>
                                <w:bCs/>
                              </w:rPr>
                              <w:t>.txt</w:t>
                            </w:r>
                          </w:p>
                          <w:p w14:paraId="13C323C1" w14:textId="77777777" w:rsidR="00692537" w:rsidRDefault="00692537" w:rsidP="00692537"/>
                          <w:p w14:paraId="403F6533" w14:textId="77777777" w:rsidR="00692537" w:rsidRDefault="00692537" w:rsidP="00692537">
                            <w:r w:rsidRPr="00EC0A5D">
                              <w:t>KDDTrain+</w:t>
                            </w:r>
                            <w:r>
                              <w:t>:  Loss 0.0221, Accuracy: 0.9912</w:t>
                            </w:r>
                          </w:p>
                          <w:p w14:paraId="5B1A374F" w14:textId="77777777" w:rsidR="00692537" w:rsidRPr="00EC0A5D" w:rsidRDefault="00692537" w:rsidP="00692537">
                            <w:r>
                              <w:t>Confusion Matrix: TN=16806, FP=20, FN=533, TP=14135</w:t>
                            </w:r>
                          </w:p>
                          <w:p w14:paraId="17C8AD1D" w14:textId="77777777" w:rsidR="00692537" w:rsidRDefault="00692537" w:rsidP="00692537"/>
                          <w:p w14:paraId="08A5FC18" w14:textId="77777777" w:rsidR="00692537" w:rsidRDefault="00692537" w:rsidP="00692537">
                            <w:r w:rsidRPr="00407D31">
                              <w:t>KDDTest</w:t>
                            </w:r>
                            <w:r>
                              <w:t>-21: Loss 0.1338, Accuracy: 0.9487</w:t>
                            </w:r>
                          </w:p>
                          <w:p w14:paraId="62C4CDED" w14:textId="77777777" w:rsidR="00692537" w:rsidRDefault="00692537" w:rsidP="00692537">
                            <w:r>
                              <w:t>Confusion Matrix: TN=550, FP=16, FN=342, TP=2055</w:t>
                            </w:r>
                          </w:p>
                          <w:p w14:paraId="331CF98E" w14:textId="77777777" w:rsidR="00692537" w:rsidRDefault="00692537" w:rsidP="006925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9D661F" id="Text Box 55" o:spid="_x0000_s1030" type="#_x0000_t202" style="position:absolute;margin-left:-5pt;margin-top:326.45pt;width:267.05pt;height:91.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" fillcolor="white [3201]" strokeweight=".5pt">
                <v:textbox>
                  <w:txbxContent>
                    <w:p w14:paraId="26D9FCC7" w14:textId="77777777" w:rsidR="00692537" w:rsidRDefault="00692537" w:rsidP="00692537">
                      <w:pPr>
                        <w:rPr>
                          <w:b/>
                          <w:bCs/>
                        </w:rPr>
                      </w:pPr>
                      <w:r w:rsidRPr="006E00D3">
                        <w:rPr>
                          <w:b/>
                          <w:bCs/>
                        </w:rPr>
                        <w:t>KDDTrain+_20Percent.txt vs. KDDT</w:t>
                      </w:r>
                      <w:r>
                        <w:rPr>
                          <w:b/>
                          <w:bCs/>
                        </w:rPr>
                        <w:t>est-21</w:t>
                      </w:r>
                      <w:r w:rsidRPr="006E00D3">
                        <w:rPr>
                          <w:b/>
                          <w:bCs/>
                        </w:rPr>
                        <w:t>.txt</w:t>
                      </w:r>
                    </w:p>
                    <w:p w14:paraId="13C323C1" w14:textId="77777777" w:rsidR="00692537" w:rsidRDefault="00692537" w:rsidP="00692537"/>
                    <w:p w14:paraId="403F6533" w14:textId="77777777" w:rsidR="00692537" w:rsidRDefault="00692537" w:rsidP="00692537">
                      <w:r w:rsidRPr="00EC0A5D">
                        <w:t>KDDTrain+</w:t>
                      </w:r>
                      <w:r>
                        <w:t>:  Loss 0.0221, Accuracy: 0.9912</w:t>
                      </w:r>
                    </w:p>
                    <w:p w14:paraId="5B1A374F" w14:textId="77777777" w:rsidR="00692537" w:rsidRPr="00EC0A5D" w:rsidRDefault="00692537" w:rsidP="00692537">
                      <w:r>
                        <w:t>Confusion Matrix: TN=16806, FP=20, FN=533, TP=14135</w:t>
                      </w:r>
                    </w:p>
                    <w:p w14:paraId="17C8AD1D" w14:textId="77777777" w:rsidR="00692537" w:rsidRDefault="00692537" w:rsidP="00692537"/>
                    <w:p w14:paraId="08A5FC18" w14:textId="77777777" w:rsidR="00692537" w:rsidRDefault="00692537" w:rsidP="00692537">
                      <w:r w:rsidRPr="00407D31">
                        <w:t>KDDTest</w:t>
                      </w:r>
                      <w:r>
                        <w:t>-21: Loss 0.1338, Accuracy: 0.9487</w:t>
                      </w:r>
                    </w:p>
                    <w:p w14:paraId="62C4CDED" w14:textId="77777777" w:rsidR="00692537" w:rsidRDefault="00692537" w:rsidP="00692537">
                      <w:r>
                        <w:t>Confusion Matrix: TN=550, FP=16, FN=342, TP=2055</w:t>
                      </w:r>
                    </w:p>
                    <w:p w14:paraId="331CF98E" w14:textId="77777777" w:rsidR="00692537" w:rsidRDefault="00692537" w:rsidP="00692537"/>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88E39A2" wp14:editId="4345C163">
                <wp:simplePos x="0" y="0"/>
                <wp:positionH relativeFrom="column">
                  <wp:posOffset>-59321</wp:posOffset>
                </wp:positionH>
                <wp:positionV relativeFrom="paragraph">
                  <wp:posOffset>2825676</wp:posOffset>
                </wp:positionV>
                <wp:extent cx="3391786" cy="1158949"/>
                <wp:effectExtent l="0" t="0" r="12065" b="9525"/>
                <wp:wrapNone/>
                <wp:docPr id="54" name="Text Box 54"/>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524B98CC" w14:textId="77777777" w:rsidR="00692537" w:rsidRPr="006E00D3" w:rsidRDefault="00692537" w:rsidP="00692537">
                            <w:pPr>
                              <w:rPr>
                                <w:b/>
                                <w:bCs/>
                              </w:rPr>
                            </w:pPr>
                            <w:r w:rsidRPr="006E00D3">
                              <w:rPr>
                                <w:b/>
                                <w:bCs/>
                              </w:rPr>
                              <w:t>KDDTrain+.txt vs. KDDT</w:t>
                            </w:r>
                            <w:r>
                              <w:rPr>
                                <w:b/>
                                <w:bCs/>
                              </w:rPr>
                              <w:t>est</w:t>
                            </w:r>
                            <w:r w:rsidRPr="006E00D3">
                              <w:rPr>
                                <w:b/>
                                <w:bCs/>
                              </w:rPr>
                              <w:t>+.txt</w:t>
                            </w:r>
                          </w:p>
                          <w:p w14:paraId="3931AC0B" w14:textId="77777777" w:rsidR="00692537" w:rsidRDefault="00692537" w:rsidP="00692537"/>
                          <w:p w14:paraId="41A1E4FB" w14:textId="77777777" w:rsidR="00692537" w:rsidRDefault="00692537" w:rsidP="00692537">
                            <w:r w:rsidRPr="00EC0A5D">
                              <w:t>KDDTrain+</w:t>
                            </w:r>
                            <w:r>
                              <w:t>:  Loss 0.0221, Accuracy: 0.9912</w:t>
                            </w:r>
                          </w:p>
                          <w:p w14:paraId="7ADA59DB" w14:textId="77777777" w:rsidR="00692537" w:rsidRPr="00EC0A5D" w:rsidRDefault="00692537" w:rsidP="00692537">
                            <w:r>
                              <w:t>Confusion Matrix: TN=16806, FP=20, FN=533, TP=14135</w:t>
                            </w:r>
                          </w:p>
                          <w:p w14:paraId="25B61D3F" w14:textId="77777777" w:rsidR="00692537" w:rsidRDefault="00692537" w:rsidP="00692537"/>
                          <w:p w14:paraId="568CC8EF" w14:textId="77777777" w:rsidR="00692537" w:rsidRDefault="00692537" w:rsidP="00692537">
                            <w:r w:rsidRPr="005A1A9F">
                              <w:t>KDDTest+</w:t>
                            </w:r>
                            <w:r>
                              <w:t>: Loss 0.0675, Accuracy: 0.9683</w:t>
                            </w:r>
                          </w:p>
                          <w:p w14:paraId="72056ADD" w14:textId="77777777" w:rsidR="00692537" w:rsidRDefault="00692537" w:rsidP="00692537">
                            <w:r>
                              <w:t>Confusion Matrix: TN=2486, FP=18, FN=356, TP=2776</w:t>
                            </w:r>
                          </w:p>
                          <w:p w14:paraId="54E18BA8" w14:textId="77777777" w:rsidR="00692537" w:rsidRDefault="00692537" w:rsidP="006925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8E39A2" id="Text Box 54" o:spid="_x0000_s1031" type="#_x0000_t202" style="position:absolute;margin-left:-4.65pt;margin-top:222.5pt;width:267.05pt;height:91.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" fillcolor="white [3201]" strokeweight=".5pt">
                <v:textbox>
                  <w:txbxContent>
                    <w:p w14:paraId="524B98CC" w14:textId="77777777" w:rsidR="00692537" w:rsidRPr="006E00D3" w:rsidRDefault="00692537" w:rsidP="00692537">
                      <w:pPr>
                        <w:rPr>
                          <w:b/>
                          <w:bCs/>
                        </w:rPr>
                      </w:pPr>
                      <w:r w:rsidRPr="006E00D3">
                        <w:rPr>
                          <w:b/>
                          <w:bCs/>
                        </w:rPr>
                        <w:t>KDDTrain+.txt vs. KDDT</w:t>
                      </w:r>
                      <w:r>
                        <w:rPr>
                          <w:b/>
                          <w:bCs/>
                        </w:rPr>
                        <w:t>est</w:t>
                      </w:r>
                      <w:r w:rsidRPr="006E00D3">
                        <w:rPr>
                          <w:b/>
                          <w:bCs/>
                        </w:rPr>
                        <w:t>+.txt</w:t>
                      </w:r>
                    </w:p>
                    <w:p w14:paraId="3931AC0B" w14:textId="77777777" w:rsidR="00692537" w:rsidRDefault="00692537" w:rsidP="00692537"/>
                    <w:p w14:paraId="41A1E4FB" w14:textId="77777777" w:rsidR="00692537" w:rsidRDefault="00692537" w:rsidP="00692537">
                      <w:r w:rsidRPr="00EC0A5D">
                        <w:t>KDDTrain+</w:t>
                      </w:r>
                      <w:r>
                        <w:t>:  Loss 0.0221, Accuracy: 0.9912</w:t>
                      </w:r>
                    </w:p>
                    <w:p w14:paraId="7ADA59DB" w14:textId="77777777" w:rsidR="00692537" w:rsidRPr="00EC0A5D" w:rsidRDefault="00692537" w:rsidP="00692537">
                      <w:r>
                        <w:t>Confusion Matrix: TN=16806, FP=20, FN=533, TP=14135</w:t>
                      </w:r>
                    </w:p>
                    <w:p w14:paraId="25B61D3F" w14:textId="77777777" w:rsidR="00692537" w:rsidRDefault="00692537" w:rsidP="00692537"/>
                    <w:p w14:paraId="568CC8EF" w14:textId="77777777" w:rsidR="00692537" w:rsidRDefault="00692537" w:rsidP="00692537">
                      <w:r w:rsidRPr="005A1A9F">
                        <w:t>KDDTest+</w:t>
                      </w:r>
                      <w:r>
                        <w:t>: Loss 0.0675, Accuracy: 0.9683</w:t>
                      </w:r>
                    </w:p>
                    <w:p w14:paraId="72056ADD" w14:textId="77777777" w:rsidR="00692537" w:rsidRDefault="00692537" w:rsidP="00692537">
                      <w:r>
                        <w:t>Confusion Matrix: TN=2486, FP=18, FN=356, TP=2776</w:t>
                      </w:r>
                    </w:p>
                    <w:p w14:paraId="54E18BA8" w14:textId="77777777" w:rsidR="00692537" w:rsidRDefault="00692537" w:rsidP="00692537"/>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618BC05" wp14:editId="5DF1E97A">
                <wp:simplePos x="0" y="0"/>
                <wp:positionH relativeFrom="column">
                  <wp:posOffset>-63795</wp:posOffset>
                </wp:positionH>
                <wp:positionV relativeFrom="paragraph">
                  <wp:posOffset>1519821</wp:posOffset>
                </wp:positionV>
                <wp:extent cx="3391786" cy="1158949"/>
                <wp:effectExtent l="0" t="0" r="12065" b="9525"/>
                <wp:wrapNone/>
                <wp:docPr id="53" name="Text Box 53"/>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7C46BA48" w14:textId="77777777" w:rsidR="00692537" w:rsidRPr="006E00D3" w:rsidRDefault="00692537" w:rsidP="00692537">
                            <w:pPr>
                              <w:rPr>
                                <w:b/>
                                <w:bCs/>
                              </w:rPr>
                            </w:pPr>
                            <w:r w:rsidRPr="006E00D3">
                              <w:rPr>
                                <w:b/>
                                <w:bCs/>
                              </w:rPr>
                              <w:t>KDDT</w:t>
                            </w:r>
                            <w:r>
                              <w:rPr>
                                <w:b/>
                                <w:bCs/>
                              </w:rPr>
                              <w:t>est</w:t>
                            </w:r>
                            <w:r w:rsidRPr="006E00D3">
                              <w:rPr>
                                <w:b/>
                                <w:bCs/>
                              </w:rPr>
                              <w:t>+.txt vs. KDDTrain+_20Percent.txt</w:t>
                            </w:r>
                          </w:p>
                          <w:p w14:paraId="40655790" w14:textId="77777777" w:rsidR="00692537" w:rsidRDefault="00692537" w:rsidP="00692537"/>
                          <w:p w14:paraId="0ADD0F73" w14:textId="77777777" w:rsidR="00692537" w:rsidRDefault="00692537" w:rsidP="00692537">
                            <w:r w:rsidRPr="005A1A9F">
                              <w:t>KDDTest+</w:t>
                            </w:r>
                            <w:r>
                              <w:t>: Loss 0.0675, Accuracy: 0.9683</w:t>
                            </w:r>
                          </w:p>
                          <w:p w14:paraId="5DA663FA" w14:textId="77777777" w:rsidR="00692537" w:rsidRDefault="00692537" w:rsidP="00692537">
                            <w:r>
                              <w:t>Confusion Matrix: TN=2486, FP=18, FN=356, TP=2776</w:t>
                            </w:r>
                          </w:p>
                          <w:p w14:paraId="5356464F" w14:textId="77777777" w:rsidR="00692537" w:rsidRDefault="00692537" w:rsidP="00692537"/>
                          <w:p w14:paraId="2FD43265" w14:textId="77777777" w:rsidR="00692537" w:rsidRDefault="00692537" w:rsidP="00692537">
                            <w:r w:rsidRPr="00EC0A5D">
                              <w:t>KDDTrain+20Percent</w:t>
                            </w:r>
                            <w:r>
                              <w:t>: Loss 0.0319, Accuracy: 0.9835</w:t>
                            </w:r>
                          </w:p>
                          <w:p w14:paraId="7A9E2388" w14:textId="77777777" w:rsidR="00692537" w:rsidRDefault="00692537" w:rsidP="00692537">
                            <w:r>
                              <w:t>Confusion Matrix: TN=3386, FP=1, FN=174, TP=2737</w:t>
                            </w:r>
                          </w:p>
                          <w:p w14:paraId="1FC60641" w14:textId="77777777" w:rsidR="00692537" w:rsidRDefault="00692537" w:rsidP="006925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18BC05" id="Text Box 53" o:spid="_x0000_s1032" type="#_x0000_t202" style="position:absolute;margin-left:-5pt;margin-top:119.65pt;width:267.05pt;height:91.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" fillcolor="white [3201]" strokeweight=".5pt">
                <v:textbox>
                  <w:txbxContent>
                    <w:p w14:paraId="7C46BA48" w14:textId="77777777" w:rsidR="00692537" w:rsidRPr="006E00D3" w:rsidRDefault="00692537" w:rsidP="00692537">
                      <w:pPr>
                        <w:rPr>
                          <w:b/>
                          <w:bCs/>
                        </w:rPr>
                      </w:pPr>
                      <w:r w:rsidRPr="006E00D3">
                        <w:rPr>
                          <w:b/>
                          <w:bCs/>
                        </w:rPr>
                        <w:t>KDDT</w:t>
                      </w:r>
                      <w:r>
                        <w:rPr>
                          <w:b/>
                          <w:bCs/>
                        </w:rPr>
                        <w:t>est</w:t>
                      </w:r>
                      <w:r w:rsidRPr="006E00D3">
                        <w:rPr>
                          <w:b/>
                          <w:bCs/>
                        </w:rPr>
                        <w:t>+.txt vs. KDDTrain+_20Percent.txt</w:t>
                      </w:r>
                    </w:p>
                    <w:p w14:paraId="40655790" w14:textId="77777777" w:rsidR="00692537" w:rsidRDefault="00692537" w:rsidP="00692537"/>
                    <w:p w14:paraId="0ADD0F73" w14:textId="77777777" w:rsidR="00692537" w:rsidRDefault="00692537" w:rsidP="00692537">
                      <w:r w:rsidRPr="005A1A9F">
                        <w:t>KDDTest+</w:t>
                      </w:r>
                      <w:r>
                        <w:t>: Loss 0.0675, Accuracy: 0.9683</w:t>
                      </w:r>
                    </w:p>
                    <w:p w14:paraId="5DA663FA" w14:textId="77777777" w:rsidR="00692537" w:rsidRDefault="00692537" w:rsidP="00692537">
                      <w:r>
                        <w:t>Confusion Matrix: TN=2486, FP=18, FN=356, TP=2776</w:t>
                      </w:r>
                    </w:p>
                    <w:p w14:paraId="5356464F" w14:textId="77777777" w:rsidR="00692537" w:rsidRDefault="00692537" w:rsidP="00692537"/>
                    <w:p w14:paraId="2FD43265" w14:textId="77777777" w:rsidR="00692537" w:rsidRDefault="00692537" w:rsidP="00692537">
                      <w:r w:rsidRPr="00EC0A5D">
                        <w:t>KDDTrain+20Percent</w:t>
                      </w:r>
                      <w:r>
                        <w:t>: Loss 0.0319, Accuracy: 0.9835</w:t>
                      </w:r>
                    </w:p>
                    <w:p w14:paraId="7A9E2388" w14:textId="77777777" w:rsidR="00692537" w:rsidRDefault="00692537" w:rsidP="00692537">
                      <w:r>
                        <w:t>Confusion Matrix: TN=3386, FP=1, FN=174, TP=2737</w:t>
                      </w:r>
                    </w:p>
                    <w:p w14:paraId="1FC60641" w14:textId="77777777" w:rsidR="00692537" w:rsidRDefault="00692537" w:rsidP="00692537"/>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496C91C" wp14:editId="47ADFE34">
                <wp:simplePos x="0" y="0"/>
                <wp:positionH relativeFrom="column">
                  <wp:posOffset>-62230</wp:posOffset>
                </wp:positionH>
                <wp:positionV relativeFrom="paragraph">
                  <wp:posOffset>187060</wp:posOffset>
                </wp:positionV>
                <wp:extent cx="3391786" cy="1158949"/>
                <wp:effectExtent l="0" t="0" r="12065" b="9525"/>
                <wp:wrapNone/>
                <wp:docPr id="52" name="Text Box 52"/>
                <wp:cNvGraphicFramePr/>
                <a:graphic xmlns:a="http://schemas.openxmlformats.org/drawingml/2006/main">
                  <a:graphicData uri="http://schemas.microsoft.com/office/word/2010/wordprocessingShape">
                    <wps:wsp>
                      <wps:cNvSpPr txBox="1"/>
                      <wps:spPr>
                        <a:xfrm>
                          <a:off x="0" y="0"/>
                          <a:ext cx="3391786" cy="1158949"/>
                        </a:xfrm>
                        <a:prstGeom prst="rect">
                          <a:avLst/>
                        </a:prstGeom>
                        <a:solidFill>
                          <a:schemeClr val="lt1"/>
                        </a:solidFill>
                        <a:ln w="6350">
                          <a:solidFill>
                            <a:prstClr val="black"/>
                          </a:solidFill>
                        </a:ln>
                      </wps:spPr>
                      <wps:txbx>
                        <w:txbxContent>
                          <w:p w14:paraId="678F73E3" w14:textId="77777777" w:rsidR="00692537" w:rsidRPr="006E00D3" w:rsidRDefault="00692537" w:rsidP="00692537">
                            <w:pPr>
                              <w:rPr>
                                <w:b/>
                                <w:bCs/>
                              </w:rPr>
                            </w:pPr>
                            <w:r w:rsidRPr="006E00D3">
                              <w:rPr>
                                <w:b/>
                                <w:bCs/>
                              </w:rPr>
                              <w:t>KDDTrain+.txt vs. KDDTrain+_20Percent.txt</w:t>
                            </w:r>
                          </w:p>
                          <w:p w14:paraId="055DA8C1" w14:textId="77777777" w:rsidR="00692537" w:rsidRDefault="00692537" w:rsidP="00692537"/>
                          <w:p w14:paraId="751FAD0E" w14:textId="77777777" w:rsidR="00692537" w:rsidRDefault="00692537" w:rsidP="00692537">
                            <w:r w:rsidRPr="00EC0A5D">
                              <w:t>KDDTrain+</w:t>
                            </w:r>
                            <w:r>
                              <w:t>:  Loss 0.0221, Accuracy: 0.9912</w:t>
                            </w:r>
                          </w:p>
                          <w:p w14:paraId="5B3EF416" w14:textId="77777777" w:rsidR="00692537" w:rsidRPr="00EC0A5D" w:rsidRDefault="00692537" w:rsidP="00692537">
                            <w:r>
                              <w:t>Confusion Matrix: TN=16806, FP=20, FN=533, TP=14135</w:t>
                            </w:r>
                          </w:p>
                          <w:p w14:paraId="1926CF87" w14:textId="77777777" w:rsidR="00692537" w:rsidRDefault="00692537" w:rsidP="00692537"/>
                          <w:p w14:paraId="00F4383A" w14:textId="77777777" w:rsidR="00692537" w:rsidRDefault="00692537" w:rsidP="00692537">
                            <w:r w:rsidRPr="00EC0A5D">
                              <w:t>KDDTrain+20Percent</w:t>
                            </w:r>
                            <w:r>
                              <w:t>: Loss 0.0319, Accuracy: 0.9835</w:t>
                            </w:r>
                          </w:p>
                          <w:p w14:paraId="341DB5CE" w14:textId="77777777" w:rsidR="00692537" w:rsidRDefault="00692537" w:rsidP="00692537">
                            <w:r>
                              <w:t>Confusion Matrix: TN=3386, FP=1, FN=174, TP=2737</w:t>
                            </w:r>
                          </w:p>
                          <w:p w14:paraId="72D4642B" w14:textId="77777777" w:rsidR="00692537" w:rsidRDefault="00692537" w:rsidP="006925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96C91C" id="Text Box 52" o:spid="_x0000_s1033" type="#_x0000_t202" style="position:absolute;margin-left:-4.9pt;margin-top:14.75pt;width:267.05pt;height:91.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" fillcolor="white [3201]" strokeweight=".5pt">
                <v:textbox>
                  <w:txbxContent>
                    <w:p w14:paraId="678F73E3" w14:textId="77777777" w:rsidR="00692537" w:rsidRPr="006E00D3" w:rsidRDefault="00692537" w:rsidP="00692537">
                      <w:pPr>
                        <w:rPr>
                          <w:b/>
                          <w:bCs/>
                        </w:rPr>
                      </w:pPr>
                      <w:r w:rsidRPr="006E00D3">
                        <w:rPr>
                          <w:b/>
                          <w:bCs/>
                        </w:rPr>
                        <w:t>KDDTrain+.txt vs. KDDTrain+_20Percent.txt</w:t>
                      </w:r>
                    </w:p>
                    <w:p w14:paraId="055DA8C1" w14:textId="77777777" w:rsidR="00692537" w:rsidRDefault="00692537" w:rsidP="00692537"/>
                    <w:p w14:paraId="751FAD0E" w14:textId="77777777" w:rsidR="00692537" w:rsidRDefault="00692537" w:rsidP="00692537">
                      <w:r w:rsidRPr="00EC0A5D">
                        <w:t>KDDTrain+</w:t>
                      </w:r>
                      <w:r>
                        <w:t>:  Loss 0.0221, Accuracy: 0.9912</w:t>
                      </w:r>
                    </w:p>
                    <w:p w14:paraId="5B3EF416" w14:textId="77777777" w:rsidR="00692537" w:rsidRPr="00EC0A5D" w:rsidRDefault="00692537" w:rsidP="00692537">
                      <w:r>
                        <w:t>Confusion Matrix: TN=16806, FP=20, FN=533, TP=14135</w:t>
                      </w:r>
                    </w:p>
                    <w:p w14:paraId="1926CF87" w14:textId="77777777" w:rsidR="00692537" w:rsidRDefault="00692537" w:rsidP="00692537"/>
                    <w:p w14:paraId="00F4383A" w14:textId="77777777" w:rsidR="00692537" w:rsidRDefault="00692537" w:rsidP="00692537">
                      <w:r w:rsidRPr="00EC0A5D">
                        <w:t>KDDTrain+20Percent</w:t>
                      </w:r>
                      <w:r>
                        <w:t>: Loss 0.0319, Accuracy: 0.9835</w:t>
                      </w:r>
                    </w:p>
                    <w:p w14:paraId="341DB5CE" w14:textId="77777777" w:rsidR="00692537" w:rsidRDefault="00692537" w:rsidP="00692537">
                      <w:r>
                        <w:t>Confusion Matrix: TN=3386, FP=1, FN=174, TP=2737</w:t>
                      </w:r>
                    </w:p>
                    <w:p w14:paraId="72D4642B" w14:textId="77777777" w:rsidR="00692537" w:rsidRDefault="00692537" w:rsidP="00692537"/>
                  </w:txbxContent>
                </v:textbox>
              </v:shape>
            </w:pict>
          </mc:Fallback>
        </mc:AlternateContent>
      </w:r>
      <w:r>
        <w:br w:type="page"/>
      </w:r>
    </w:p>
    <w:p w14:paraId="29C0E651" w14:textId="77777777" w:rsidR="00692537" w:rsidRDefault="00692537" w:rsidP="00692537">
      <w:pPr>
        <w:pStyle w:val="Heading2"/>
      </w:pPr>
      <w:bookmarkStart w:id="5" w:name="_Toc76968895"/>
      <w:r w:rsidRPr="008C13C0">
        <w:lastRenderedPageBreak/>
        <w:t xml:space="preserve">Run the provided </w:t>
      </w:r>
      <w:proofErr w:type="spellStart"/>
      <w:r w:rsidRPr="008C13C0">
        <w:t>fnn</w:t>
      </w:r>
      <w:proofErr w:type="spellEnd"/>
      <w:r w:rsidRPr="008C13C0">
        <w:t xml:space="preserve"> sample.py python program with different one NSL-KDD dataset: KD- DTrain+.txt as the input</w:t>
      </w:r>
      <w:r>
        <w:t xml:space="preserve"> </w:t>
      </w:r>
      <w:r w:rsidRPr="008C13C0">
        <w:t xml:space="preserve">and compare their detection accuracy with </w:t>
      </w:r>
      <w:r>
        <w:t xml:space="preserve">a </w:t>
      </w:r>
      <w:r w:rsidRPr="008C13C0">
        <w:t>different neural network setup</w:t>
      </w:r>
      <w:r>
        <w:t>. Explain your observations.</w:t>
      </w:r>
      <w:bookmarkEnd w:id="5"/>
    </w:p>
    <w:p w14:paraId="68508199" w14:textId="77777777" w:rsidR="00692537" w:rsidRDefault="00692537" w:rsidP="00692537">
      <w:pPr>
        <w:rPr>
          <w:smallCaps/>
          <w:kern w:val="28"/>
        </w:rPr>
      </w:pPr>
    </w:p>
    <w:p w14:paraId="7388B20E" w14:textId="77777777" w:rsidR="00692537" w:rsidRDefault="00692537" w:rsidP="00692537">
      <w:r>
        <w:t>The fnn_sample.py has been modified as required, as shown below.</w:t>
      </w:r>
    </w:p>
    <w:p w14:paraId="5E23BD5E" w14:textId="77777777" w:rsidR="00692537" w:rsidRDefault="00692537" w:rsidP="00692537">
      <w:pPr>
        <w:rPr>
          <w:smallCaps/>
          <w:kern w:val="28"/>
        </w:rPr>
      </w:pPr>
    </w:p>
    <w:p w14:paraId="1C24A9C6" w14:textId="77777777" w:rsidR="00692537" w:rsidRDefault="00692537" w:rsidP="00692537">
      <w:pPr>
        <w:jc w:val="center"/>
        <w:rPr>
          <w:smallCaps/>
          <w:kern w:val="28"/>
        </w:rPr>
      </w:pPr>
      <w:r>
        <w:rPr>
          <w:smallCaps/>
          <w:noProof/>
          <w:kern w:val="28"/>
        </w:rPr>
        <w:drawing>
          <wp:inline distT="0" distB="0" distL="0" distR="0" wp14:anchorId="78FDF238" wp14:editId="41424CAC">
            <wp:extent cx="6583680" cy="3207385"/>
            <wp:effectExtent l="0" t="0" r="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3"/>
                    <a:stretch>
                      <a:fillRect/>
                    </a:stretch>
                  </pic:blipFill>
                  <pic:spPr>
                    <a:xfrm>
                      <a:off x="0" y="0"/>
                      <a:ext cx="6583680" cy="3207385"/>
                    </a:xfrm>
                    <a:prstGeom prst="rect">
                      <a:avLst/>
                    </a:prstGeom>
                  </pic:spPr>
                </pic:pic>
              </a:graphicData>
            </a:graphic>
          </wp:inline>
        </w:drawing>
      </w:r>
    </w:p>
    <w:p w14:paraId="4591D69D" w14:textId="77777777" w:rsidR="00692537" w:rsidRDefault="00692537" w:rsidP="00692537">
      <w:pPr>
        <w:rPr>
          <w:smallCaps/>
          <w:kern w:val="28"/>
        </w:rPr>
      </w:pPr>
    </w:p>
    <w:p w14:paraId="06E31C08" w14:textId="77777777" w:rsidR="00692537" w:rsidRDefault="00692537" w:rsidP="00692537">
      <w:pPr>
        <w:jc w:val="center"/>
        <w:rPr>
          <w:smallCaps/>
          <w:kern w:val="28"/>
        </w:rPr>
      </w:pPr>
      <w:r>
        <w:rPr>
          <w:smallCaps/>
          <w:noProof/>
          <w:kern w:val="28"/>
        </w:rPr>
        <w:drawing>
          <wp:inline distT="0" distB="0" distL="0" distR="0" wp14:anchorId="278445EB" wp14:editId="187AFD46">
            <wp:extent cx="3332421" cy="1027756"/>
            <wp:effectExtent l="0" t="0" r="0" b="127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5"/>
                    <a:stretch>
                      <a:fillRect/>
                    </a:stretch>
                  </pic:blipFill>
                  <pic:spPr>
                    <a:xfrm>
                      <a:off x="0" y="0"/>
                      <a:ext cx="3347292" cy="1032342"/>
                    </a:xfrm>
                    <a:prstGeom prst="rect">
                      <a:avLst/>
                    </a:prstGeom>
                  </pic:spPr>
                </pic:pic>
              </a:graphicData>
            </a:graphic>
          </wp:inline>
        </w:drawing>
      </w:r>
    </w:p>
    <w:p w14:paraId="6E57BD75" w14:textId="370C3408" w:rsidR="00E10322" w:rsidRDefault="00E10322" w:rsidP="00E10322"/>
    <w:p w14:paraId="49C72AE8" w14:textId="78C5DCBF" w:rsidR="00F55A3F" w:rsidRDefault="00F55A3F" w:rsidP="00F55A3F"/>
    <w:p w14:paraId="59B27CC1" w14:textId="6AF43E84" w:rsidR="00F55A3F" w:rsidRDefault="00E70E09" w:rsidP="00F55A3F">
      <w:r>
        <w:t xml:space="preserve">An increased depth of the FNN and increased epoch increases accuracy and reduces loss. While TN and FP increased, the FP and FN together diminished. Not all results improved. </w:t>
      </w:r>
    </w:p>
    <w:p w14:paraId="370F2B8A" w14:textId="2E3F0319" w:rsidR="00E70E09" w:rsidRDefault="00E70E09" w:rsidP="00F55A3F">
      <w:r>
        <w:t>An FNN model is used in the second section to create an anomaly detection model for network intrusion.</w:t>
      </w:r>
    </w:p>
    <w:p w14:paraId="42669672" w14:textId="18FED08F" w:rsidR="00E70E09" w:rsidRDefault="001F28D3" w:rsidP="00F55A3F">
      <w:r>
        <w:rPr>
          <w:noProof/>
        </w:rPr>
        <w:lastRenderedPageBreak/>
        <w:drawing>
          <wp:inline distT="0" distB="0" distL="0" distR="0" wp14:anchorId="3AE3EDC1" wp14:editId="337E8D48">
            <wp:extent cx="6583680" cy="3233420"/>
            <wp:effectExtent l="0" t="0" r="7620" b="508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26"/>
                    <a:stretch>
                      <a:fillRect/>
                    </a:stretch>
                  </pic:blipFill>
                  <pic:spPr>
                    <a:xfrm>
                      <a:off x="0" y="0"/>
                      <a:ext cx="6583680" cy="3233420"/>
                    </a:xfrm>
                    <a:prstGeom prst="rect">
                      <a:avLst/>
                    </a:prstGeom>
                  </pic:spPr>
                </pic:pic>
              </a:graphicData>
            </a:graphic>
          </wp:inline>
        </w:drawing>
      </w:r>
    </w:p>
    <w:p w14:paraId="0293C9C8" w14:textId="056C3667" w:rsidR="001F28D3" w:rsidRDefault="001F28D3" w:rsidP="00F55A3F">
      <w:r>
        <w:t>Using dataextractor.py</w:t>
      </w:r>
    </w:p>
    <w:p w14:paraId="236FC6E4" w14:textId="122DD885" w:rsidR="001F28D3" w:rsidRDefault="001F28D3" w:rsidP="00F55A3F"/>
    <w:p w14:paraId="03D828EF" w14:textId="2B81D3DD" w:rsidR="001F28D3" w:rsidRDefault="00BE6A8C" w:rsidP="00F55A3F">
      <w:r>
        <w:t xml:space="preserve">Results from the 3 </w:t>
      </w:r>
      <w:proofErr w:type="spellStart"/>
      <w:r>
        <w:t>wcenarios</w:t>
      </w:r>
      <w:proofErr w:type="spellEnd"/>
      <w:r>
        <w:t xml:space="preserve"> : accuracy shown in Python is the accuracy of the training model which is (TP + TN)/ (TN  + FP + FN + TP)</w:t>
      </w:r>
    </w:p>
    <w:p w14:paraId="2EA992C3" w14:textId="3A7015A3" w:rsidR="00BE6A8C" w:rsidRDefault="00BE6A8C" w:rsidP="00F55A3F"/>
    <w:p w14:paraId="49F6B474" w14:textId="77777777" w:rsidR="00AB511F" w:rsidRDefault="00AB511F" w:rsidP="00AB511F">
      <w:pPr>
        <w:jc w:val="center"/>
        <w:rPr>
          <w:smallCaps/>
          <w:kern w:val="28"/>
        </w:rPr>
      </w:pPr>
      <w:r>
        <w:rPr>
          <w:smallCaps/>
          <w:noProof/>
          <w:kern w:val="28"/>
        </w:rPr>
        <w:drawing>
          <wp:inline distT="0" distB="0" distL="0" distR="0" wp14:anchorId="283F22F8" wp14:editId="192D5F6F">
            <wp:extent cx="5254610" cy="2170669"/>
            <wp:effectExtent l="0" t="0" r="3810" b="127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27"/>
                    <a:stretch>
                      <a:fillRect/>
                    </a:stretch>
                  </pic:blipFill>
                  <pic:spPr>
                    <a:xfrm>
                      <a:off x="0" y="0"/>
                      <a:ext cx="5266531" cy="2175594"/>
                    </a:xfrm>
                    <a:prstGeom prst="rect">
                      <a:avLst/>
                    </a:prstGeom>
                  </pic:spPr>
                </pic:pic>
              </a:graphicData>
            </a:graphic>
          </wp:inline>
        </w:drawing>
      </w:r>
    </w:p>
    <w:p w14:paraId="1875AA3F" w14:textId="77777777" w:rsidR="00AB511F" w:rsidRDefault="00AB511F" w:rsidP="00AB511F">
      <w:pPr>
        <w:rPr>
          <w:smallCaps/>
          <w:kern w:val="28"/>
        </w:rPr>
      </w:pPr>
    </w:p>
    <w:p w14:paraId="75110023" w14:textId="77777777" w:rsidR="00AB511F" w:rsidRDefault="00AB511F" w:rsidP="00AB511F">
      <w:pPr>
        <w:jc w:val="center"/>
        <w:rPr>
          <w:smallCaps/>
          <w:kern w:val="28"/>
        </w:rPr>
      </w:pPr>
      <w:r>
        <w:rPr>
          <w:smallCaps/>
          <w:noProof/>
          <w:kern w:val="28"/>
        </w:rPr>
        <w:drawing>
          <wp:inline distT="0" distB="0" distL="0" distR="0" wp14:anchorId="7CB2E8E8" wp14:editId="769E0656">
            <wp:extent cx="4961501" cy="2041451"/>
            <wp:effectExtent l="0" t="0" r="4445" b="381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8"/>
                    <a:stretch>
                      <a:fillRect/>
                    </a:stretch>
                  </pic:blipFill>
                  <pic:spPr>
                    <a:xfrm>
                      <a:off x="0" y="0"/>
                      <a:ext cx="4973243" cy="2046282"/>
                    </a:xfrm>
                    <a:prstGeom prst="rect">
                      <a:avLst/>
                    </a:prstGeom>
                  </pic:spPr>
                </pic:pic>
              </a:graphicData>
            </a:graphic>
          </wp:inline>
        </w:drawing>
      </w:r>
    </w:p>
    <w:p w14:paraId="78FADD09" w14:textId="6702D169" w:rsidR="00BE6A8C" w:rsidRDefault="00CB32CC" w:rsidP="00F55A3F">
      <w:r>
        <w:rPr>
          <w:smallCaps/>
          <w:noProof/>
          <w:kern w:val="28"/>
        </w:rPr>
        <w:lastRenderedPageBreak/>
        <w:drawing>
          <wp:inline distT="0" distB="0" distL="0" distR="0" wp14:anchorId="155F43B8" wp14:editId="02B5A87D">
            <wp:extent cx="2162544" cy="1510521"/>
            <wp:effectExtent l="0" t="0" r="0" b="127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pic:nvPicPr>
                  <pic:blipFill>
                    <a:blip r:embed="rId29"/>
                    <a:stretch>
                      <a:fillRect/>
                    </a:stretch>
                  </pic:blipFill>
                  <pic:spPr>
                    <a:xfrm>
                      <a:off x="0" y="0"/>
                      <a:ext cx="2172559" cy="1517516"/>
                    </a:xfrm>
                    <a:prstGeom prst="rect">
                      <a:avLst/>
                    </a:prstGeom>
                  </pic:spPr>
                </pic:pic>
              </a:graphicData>
            </a:graphic>
          </wp:inline>
        </w:drawing>
      </w:r>
    </w:p>
    <w:p w14:paraId="72289F27" w14:textId="02EC3B5D" w:rsidR="00CB32CC" w:rsidRDefault="00CB32CC" w:rsidP="00F55A3F"/>
    <w:p w14:paraId="3BAE1675" w14:textId="7FC275FA" w:rsidR="00CB32CC" w:rsidRDefault="00CB32CC" w:rsidP="00F55A3F">
      <w:r>
        <w:rPr>
          <w:smallCaps/>
          <w:noProof/>
          <w:kern w:val="28"/>
        </w:rPr>
        <w:drawing>
          <wp:inline distT="0" distB="0" distL="0" distR="0" wp14:anchorId="43609B5C" wp14:editId="6C34F28F">
            <wp:extent cx="2156317" cy="1506170"/>
            <wp:effectExtent l="0" t="0" r="3175" b="5715"/>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pic:nvPicPr>
                  <pic:blipFill>
                    <a:blip r:embed="rId30"/>
                    <a:stretch>
                      <a:fillRect/>
                    </a:stretch>
                  </pic:blipFill>
                  <pic:spPr>
                    <a:xfrm>
                      <a:off x="0" y="0"/>
                      <a:ext cx="2177862" cy="1521219"/>
                    </a:xfrm>
                    <a:prstGeom prst="rect">
                      <a:avLst/>
                    </a:prstGeom>
                  </pic:spPr>
                </pic:pic>
              </a:graphicData>
            </a:graphic>
          </wp:inline>
        </w:drawing>
      </w:r>
    </w:p>
    <w:p w14:paraId="6234FFF7" w14:textId="264C8238" w:rsidR="00CB32CC" w:rsidRDefault="00CB32CC" w:rsidP="00F55A3F"/>
    <w:p w14:paraId="602C6FDD" w14:textId="6E1CBF3D" w:rsidR="00CB32CC" w:rsidRDefault="00CB32CC" w:rsidP="00F55A3F">
      <w:r>
        <w:t>We use DoS and U2R as training and probing and R2L  is the scenario that is the worst performing of the 3.</w:t>
      </w:r>
    </w:p>
    <w:p w14:paraId="5FE188B6" w14:textId="76D907D4" w:rsidR="00CB32CC" w:rsidRDefault="007B1E32" w:rsidP="00F55A3F">
      <w:r>
        <w:t>In terms of the confusion matrix.</w:t>
      </w:r>
    </w:p>
    <w:p w14:paraId="7F0E3A1C" w14:textId="5FD84C2A" w:rsidR="007B1E32" w:rsidRDefault="007B1E32" w:rsidP="00F55A3F"/>
    <w:p w14:paraId="58305A15" w14:textId="77777777" w:rsidR="005A68BF" w:rsidRDefault="005A68BF" w:rsidP="005A68BF">
      <w:pPr>
        <w:jc w:val="center"/>
        <w:rPr>
          <w:smallCaps/>
          <w:kern w:val="28"/>
        </w:rPr>
      </w:pPr>
      <w:r>
        <w:rPr>
          <w:smallCaps/>
          <w:noProof/>
          <w:kern w:val="28"/>
        </w:rPr>
        <w:drawing>
          <wp:inline distT="0" distB="0" distL="0" distR="0" wp14:anchorId="0C26D223" wp14:editId="48584A80">
            <wp:extent cx="4482584" cy="2009554"/>
            <wp:effectExtent l="0" t="0" r="635"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31"/>
                    <a:stretch>
                      <a:fillRect/>
                    </a:stretch>
                  </pic:blipFill>
                  <pic:spPr>
                    <a:xfrm>
                      <a:off x="0" y="0"/>
                      <a:ext cx="4511896" cy="2022695"/>
                    </a:xfrm>
                    <a:prstGeom prst="rect">
                      <a:avLst/>
                    </a:prstGeom>
                  </pic:spPr>
                </pic:pic>
              </a:graphicData>
            </a:graphic>
          </wp:inline>
        </w:drawing>
      </w:r>
    </w:p>
    <w:p w14:paraId="51FCC5FF" w14:textId="77777777" w:rsidR="005A68BF" w:rsidRDefault="005A68BF" w:rsidP="005A68BF">
      <w:pPr>
        <w:jc w:val="center"/>
        <w:rPr>
          <w:smallCaps/>
          <w:kern w:val="28"/>
        </w:rPr>
      </w:pPr>
    </w:p>
    <w:p w14:paraId="6944B6D4" w14:textId="77777777" w:rsidR="005A68BF" w:rsidRDefault="005A68BF" w:rsidP="005A68BF">
      <w:pPr>
        <w:jc w:val="center"/>
        <w:rPr>
          <w:smallCaps/>
          <w:kern w:val="28"/>
        </w:rPr>
      </w:pPr>
      <w:r>
        <w:rPr>
          <w:smallCaps/>
          <w:noProof/>
          <w:kern w:val="28"/>
        </w:rPr>
        <w:drawing>
          <wp:inline distT="0" distB="0" distL="0" distR="0" wp14:anchorId="7E2EFCC5" wp14:editId="6BA3FD76">
            <wp:extent cx="3091416" cy="1095457"/>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32"/>
                    <a:stretch>
                      <a:fillRect/>
                    </a:stretch>
                  </pic:blipFill>
                  <pic:spPr>
                    <a:xfrm>
                      <a:off x="0" y="0"/>
                      <a:ext cx="3113304" cy="1103213"/>
                    </a:xfrm>
                    <a:prstGeom prst="rect">
                      <a:avLst/>
                    </a:prstGeom>
                  </pic:spPr>
                </pic:pic>
              </a:graphicData>
            </a:graphic>
          </wp:inline>
        </w:drawing>
      </w:r>
    </w:p>
    <w:p w14:paraId="07EEDB2D" w14:textId="5A80D78E" w:rsidR="007B1E32" w:rsidRPr="00F55A3F" w:rsidRDefault="00C425E5" w:rsidP="00F55A3F">
      <w:r>
        <w:rPr>
          <w:smallCaps/>
          <w:noProof/>
          <w:kern w:val="28"/>
        </w:rPr>
        <w:lastRenderedPageBreak/>
        <w:drawing>
          <wp:inline distT="0" distB="0" distL="0" distR="0" wp14:anchorId="290BE4F2" wp14:editId="485AE491">
            <wp:extent cx="2268102" cy="1584252"/>
            <wp:effectExtent l="0" t="0" r="5715" b="381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33"/>
                    <a:stretch>
                      <a:fillRect/>
                    </a:stretch>
                  </pic:blipFill>
                  <pic:spPr>
                    <a:xfrm>
                      <a:off x="0" y="0"/>
                      <a:ext cx="2277944" cy="1591126"/>
                    </a:xfrm>
                    <a:prstGeom prst="rect">
                      <a:avLst/>
                    </a:prstGeom>
                  </pic:spPr>
                </pic:pic>
              </a:graphicData>
            </a:graphic>
          </wp:inline>
        </w:drawing>
      </w:r>
      <w:r w:rsidR="00CE580F">
        <w:rPr>
          <w:smallCaps/>
          <w:noProof/>
          <w:kern w:val="28"/>
        </w:rPr>
        <w:drawing>
          <wp:inline distT="0" distB="0" distL="0" distR="0" wp14:anchorId="3422C7D4" wp14:editId="3558CF7B">
            <wp:extent cx="2218916" cy="1573619"/>
            <wp:effectExtent l="0" t="0" r="3810" b="127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pic:nvPicPr>
                  <pic:blipFill>
                    <a:blip r:embed="rId34"/>
                    <a:stretch>
                      <a:fillRect/>
                    </a:stretch>
                  </pic:blipFill>
                  <pic:spPr>
                    <a:xfrm>
                      <a:off x="0" y="0"/>
                      <a:ext cx="2251879" cy="1596996"/>
                    </a:xfrm>
                    <a:prstGeom prst="rect">
                      <a:avLst/>
                    </a:prstGeom>
                  </pic:spPr>
                </pic:pic>
              </a:graphicData>
            </a:graphic>
          </wp:inline>
        </w:drawing>
      </w:r>
      <w:r w:rsidR="00F54E70">
        <w:rPr>
          <w:smallCaps/>
          <w:noProof/>
          <w:kern w:val="28"/>
        </w:rPr>
        <w:drawing>
          <wp:inline distT="0" distB="0" distL="0" distR="0" wp14:anchorId="1BDA377B" wp14:editId="1D8F3BCF">
            <wp:extent cx="5001273" cy="2275367"/>
            <wp:effectExtent l="0" t="0" r="254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35"/>
                    <a:stretch>
                      <a:fillRect/>
                    </a:stretch>
                  </pic:blipFill>
                  <pic:spPr>
                    <a:xfrm>
                      <a:off x="0" y="0"/>
                      <a:ext cx="5010850" cy="2279724"/>
                    </a:xfrm>
                    <a:prstGeom prst="rect">
                      <a:avLst/>
                    </a:prstGeom>
                  </pic:spPr>
                </pic:pic>
              </a:graphicData>
            </a:graphic>
          </wp:inline>
        </w:drawing>
      </w:r>
    </w:p>
    <w:p w14:paraId="4D921DB3" w14:textId="77777777" w:rsidR="00A70ED0" w:rsidRDefault="00A70ED0" w:rsidP="00A70ED0">
      <w:pPr>
        <w:pStyle w:val="Heading1"/>
        <w:numPr>
          <w:ilvl w:val="0"/>
          <w:numId w:val="0"/>
        </w:numPr>
        <w:jc w:val="left"/>
      </w:pPr>
    </w:p>
    <w:p w14:paraId="41E80E12" w14:textId="77777777" w:rsidR="00D55939" w:rsidRDefault="00A70ED0" w:rsidP="00A70ED0">
      <w:pPr>
        <w:pStyle w:val="Heading1"/>
        <w:numPr>
          <w:ilvl w:val="0"/>
          <w:numId w:val="0"/>
        </w:numPr>
        <w:jc w:val="left"/>
      </w:pPr>
      <w:r>
        <w:rPr>
          <w:smallCaps w:val="0"/>
          <w:noProof/>
        </w:rPr>
        <w:drawing>
          <wp:inline distT="0" distB="0" distL="0" distR="0" wp14:anchorId="450AF0C0" wp14:editId="4FC2DE46">
            <wp:extent cx="2389878" cy="1669312"/>
            <wp:effectExtent l="0" t="0" r="0" b="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36"/>
                    <a:stretch>
                      <a:fillRect/>
                    </a:stretch>
                  </pic:blipFill>
                  <pic:spPr>
                    <a:xfrm>
                      <a:off x="0" y="0"/>
                      <a:ext cx="2396708" cy="1674083"/>
                    </a:xfrm>
                    <a:prstGeom prst="rect">
                      <a:avLst/>
                    </a:prstGeom>
                  </pic:spPr>
                </pic:pic>
              </a:graphicData>
            </a:graphic>
          </wp:inline>
        </w:drawing>
      </w:r>
    </w:p>
    <w:p w14:paraId="44231D1D" w14:textId="00FBD1A0" w:rsidR="00D55939" w:rsidRDefault="00D55939" w:rsidP="00A70ED0">
      <w:pPr>
        <w:pStyle w:val="Heading1"/>
        <w:numPr>
          <w:ilvl w:val="0"/>
          <w:numId w:val="0"/>
        </w:numPr>
        <w:jc w:val="left"/>
      </w:pPr>
      <w:r>
        <w:rPr>
          <w:smallCaps w:val="0"/>
          <w:noProof/>
        </w:rPr>
        <w:drawing>
          <wp:inline distT="0" distB="0" distL="0" distR="0" wp14:anchorId="6545A30C" wp14:editId="3B8CF6C0">
            <wp:extent cx="2298995" cy="1630410"/>
            <wp:effectExtent l="0" t="0" r="0"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37"/>
                    <a:stretch>
                      <a:fillRect/>
                    </a:stretch>
                  </pic:blipFill>
                  <pic:spPr>
                    <a:xfrm>
                      <a:off x="0" y="0"/>
                      <a:ext cx="2311013" cy="1638933"/>
                    </a:xfrm>
                    <a:prstGeom prst="rect">
                      <a:avLst/>
                    </a:prstGeom>
                  </pic:spPr>
                </pic:pic>
              </a:graphicData>
            </a:graphic>
          </wp:inline>
        </w:drawing>
      </w:r>
      <w:r w:rsidR="007E5C84">
        <w:t>DoS and probe are testing in this scenarios</w:t>
      </w:r>
    </w:p>
    <w:p w14:paraId="57A596A1" w14:textId="06907E7A" w:rsidR="007E5C84" w:rsidRDefault="007E5C84" w:rsidP="007E5C84"/>
    <w:p w14:paraId="50D73FE5" w14:textId="77777777" w:rsidR="001E4531" w:rsidRDefault="001E4531" w:rsidP="001E4531">
      <w:pPr>
        <w:rPr>
          <w:smallCaps/>
          <w:kern w:val="28"/>
        </w:rPr>
      </w:pPr>
    </w:p>
    <w:p w14:paraId="6CBB070F" w14:textId="77777777" w:rsidR="001E4531" w:rsidRDefault="001E4531" w:rsidP="001E4531">
      <w:pPr>
        <w:jc w:val="center"/>
        <w:rPr>
          <w:smallCaps/>
          <w:kern w:val="28"/>
        </w:rPr>
      </w:pPr>
      <w:r>
        <w:rPr>
          <w:smallCaps/>
          <w:noProof/>
          <w:kern w:val="28"/>
        </w:rPr>
        <w:lastRenderedPageBreak/>
        <w:drawing>
          <wp:inline distT="0" distB="0" distL="0" distR="0" wp14:anchorId="328827CE" wp14:editId="2C6BD451">
            <wp:extent cx="5526198" cy="4114800"/>
            <wp:effectExtent l="0" t="0" r="0" b="0"/>
            <wp:docPr id="67" name="Picture 6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chat or text message&#10;&#10;Description automatically generated"/>
                    <pic:cNvPicPr/>
                  </pic:nvPicPr>
                  <pic:blipFill>
                    <a:blip r:embed="rId38"/>
                    <a:stretch>
                      <a:fillRect/>
                    </a:stretch>
                  </pic:blipFill>
                  <pic:spPr>
                    <a:xfrm>
                      <a:off x="0" y="0"/>
                      <a:ext cx="5530587" cy="4118068"/>
                    </a:xfrm>
                    <a:prstGeom prst="rect">
                      <a:avLst/>
                    </a:prstGeom>
                  </pic:spPr>
                </pic:pic>
              </a:graphicData>
            </a:graphic>
          </wp:inline>
        </w:drawing>
      </w:r>
    </w:p>
    <w:p w14:paraId="5E0AC69B" w14:textId="77777777" w:rsidR="001E4531" w:rsidRDefault="001E4531" w:rsidP="001E4531"/>
    <w:p w14:paraId="5E720166" w14:textId="77777777" w:rsidR="001E4531" w:rsidRDefault="001E4531" w:rsidP="001E4531"/>
    <w:p w14:paraId="7050C10B" w14:textId="7E372DC2" w:rsidR="007E5C84" w:rsidRDefault="001E4531" w:rsidP="001E4531">
      <w:r>
        <w:t>From line 56 up to the implementation of the FNN, I have implemented the code that loads the two pre-processed set (training and test) a</w:t>
      </w:r>
    </w:p>
    <w:p w14:paraId="206D468C" w14:textId="77777777" w:rsidR="00DE76FB" w:rsidRDefault="00DE76FB" w:rsidP="00DE76FB">
      <w:pPr>
        <w:jc w:val="center"/>
        <w:rPr>
          <w:smallCaps/>
          <w:kern w:val="28"/>
        </w:rPr>
      </w:pPr>
      <w:r>
        <w:rPr>
          <w:smallCaps/>
          <w:noProof/>
          <w:kern w:val="28"/>
        </w:rPr>
        <w:lastRenderedPageBreak/>
        <w:drawing>
          <wp:inline distT="0" distB="0" distL="0" distR="0" wp14:anchorId="1B38288D" wp14:editId="54786BD5">
            <wp:extent cx="5382924" cy="4104168"/>
            <wp:effectExtent l="0" t="0" r="1905"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39"/>
                    <a:stretch>
                      <a:fillRect/>
                    </a:stretch>
                  </pic:blipFill>
                  <pic:spPr>
                    <a:xfrm>
                      <a:off x="0" y="0"/>
                      <a:ext cx="5389077" cy="4108859"/>
                    </a:xfrm>
                    <a:prstGeom prst="rect">
                      <a:avLst/>
                    </a:prstGeom>
                  </pic:spPr>
                </pic:pic>
              </a:graphicData>
            </a:graphic>
          </wp:inline>
        </w:drawing>
      </w:r>
    </w:p>
    <w:p w14:paraId="25E36A2F" w14:textId="64E559B9" w:rsidR="00DE76FB" w:rsidRDefault="00DE76FB" w:rsidP="001E4531"/>
    <w:p w14:paraId="4DB00528" w14:textId="74C2A3BF" w:rsidR="0087143C" w:rsidRDefault="0087143C" w:rsidP="001E4531"/>
    <w:p w14:paraId="6A10DCE1" w14:textId="2729007E" w:rsidR="0087143C" w:rsidRDefault="0087143C" w:rsidP="001E4531">
      <w:r>
        <w:t>Scenario produces best results is scenario C. Best re</w:t>
      </w:r>
      <w:r w:rsidR="00D36BC1">
        <w:t>s</w:t>
      </w:r>
      <w:r>
        <w:t>ults are DoS and probe rather than DoS and U2R Probe is larger than U2R Catching probe attacks yields better outcomes than U2R attacks</w:t>
      </w:r>
    </w:p>
    <w:p w14:paraId="396CDE41" w14:textId="20972421" w:rsidR="0087143C" w:rsidRDefault="0087143C" w:rsidP="001E4531"/>
    <w:p w14:paraId="6151C886" w14:textId="24D6CB13" w:rsidR="0087143C" w:rsidRDefault="0087143C" w:rsidP="001E4531">
      <w:r>
        <w:t xml:space="preserve">Average accuracy between Scenario A, B, and C is 0.8481. Scenario A and C together is 0.8288. When attacks are present for the FNN which is not trained the performance </w:t>
      </w:r>
      <w:r w:rsidR="002E77DB">
        <w:t>is</w:t>
      </w:r>
      <w:r>
        <w:t xml:space="preserve"> infer</w:t>
      </w:r>
      <w:r w:rsidR="002E77DB">
        <w:t>i</w:t>
      </w:r>
      <w:r>
        <w:t xml:space="preserve">or. </w:t>
      </w:r>
    </w:p>
    <w:p w14:paraId="1979D0FC" w14:textId="4DBD9C00" w:rsidR="0087143C" w:rsidRDefault="0087143C" w:rsidP="001E4531">
      <w:r>
        <w:t xml:space="preserve">When a scenario is presented with attacks , It performs worst in terms of accuracy. </w:t>
      </w:r>
    </w:p>
    <w:p w14:paraId="7076DAEC" w14:textId="1AB97E1B" w:rsidR="0087143C" w:rsidRDefault="0087143C" w:rsidP="001E4531"/>
    <w:p w14:paraId="59279AB6" w14:textId="7752484E" w:rsidR="0087143C" w:rsidRDefault="0087143C" w:rsidP="001E4531">
      <w:r>
        <w:t xml:space="preserve">The R2L and U2L are similar example the TCP protocol </w:t>
      </w:r>
      <w:r w:rsidR="00D20045">
        <w:t>,</w:t>
      </w:r>
      <w:r>
        <w:t xml:space="preserve"> must deposit a root transported via HTTP. </w:t>
      </w:r>
    </w:p>
    <w:p w14:paraId="11B683BF" w14:textId="21E8F63A" w:rsidR="0087143C" w:rsidRDefault="0087143C" w:rsidP="001E4531"/>
    <w:p w14:paraId="013ADF9F" w14:textId="448A5948" w:rsidR="0087143C" w:rsidRDefault="002467BC" w:rsidP="001E4531">
      <w:r>
        <w:t>U2R a</w:t>
      </w:r>
      <w:r w:rsidR="003406F4">
        <w:t>n</w:t>
      </w:r>
      <w:r>
        <w:t>d R2: are inferior to DoS and probe attacks.</w:t>
      </w:r>
    </w:p>
    <w:p w14:paraId="2AC89693" w14:textId="6C455A5F" w:rsidR="002467BC" w:rsidRDefault="002467BC" w:rsidP="001E4531"/>
    <w:p w14:paraId="3BA8D31B" w14:textId="77777777" w:rsidR="002467BC" w:rsidRPr="007E5C84" w:rsidRDefault="002467BC" w:rsidP="001E4531"/>
    <w:p w14:paraId="6123C93D" w14:textId="7E70B029" w:rsidR="005D72BB" w:rsidRDefault="0099221A" w:rsidP="00A70ED0">
      <w:pPr>
        <w:pStyle w:val="Heading1"/>
        <w:numPr>
          <w:ilvl w:val="0"/>
          <w:numId w:val="0"/>
        </w:numPr>
        <w:jc w:val="left"/>
      </w:pPr>
      <w:r>
        <w:t>Appendix B: Attached files</w:t>
      </w:r>
    </w:p>
    <w:p w14:paraId="6C0441E4" w14:textId="7A60BAD7" w:rsidR="00353CC4" w:rsidRDefault="00353CC4" w:rsidP="00353CC4"/>
    <w:p w14:paraId="65724965" w14:textId="1C0BC18D" w:rsidR="002519F5" w:rsidRDefault="002519F5" w:rsidP="00353CC4"/>
    <w:p w14:paraId="0A0CF586" w14:textId="62DC2CAD" w:rsidR="002519F5" w:rsidRPr="00353CC4" w:rsidRDefault="00AA2CAC" w:rsidP="00353CC4">
      <w:r>
        <w:t xml:space="preserve">See </w:t>
      </w:r>
      <w:hyperlink r:id="rId40" w:history="1">
        <w:r w:rsidRPr="006E7FCA">
          <w:rPr>
            <w:rStyle w:val="Hyperlink"/>
          </w:rPr>
          <w:t>https://github.com/anirudhk3/Project-4</w:t>
        </w:r>
      </w:hyperlink>
      <w:r>
        <w:t xml:space="preserve"> for all files</w:t>
      </w:r>
    </w:p>
    <w:p w14:paraId="6074E38E" w14:textId="3CE3AE00" w:rsidR="0076355A" w:rsidRDefault="00E97402" w:rsidP="00736951">
      <w:pPr>
        <w:pStyle w:val="Heading1"/>
        <w:shd w:val="clear" w:color="auto" w:fill="FFFFFF"/>
        <w:spacing w:line="276" w:lineRule="auto"/>
        <w:jc w:val="left"/>
      </w:pPr>
      <w:r>
        <w:t>References</w:t>
      </w:r>
      <w:r w:rsidR="0099221A">
        <w:t xml:space="preserve"> </w:t>
      </w:r>
    </w:p>
    <w:p w14:paraId="2BEC6BA1" w14:textId="77777777" w:rsidR="00A8632D" w:rsidRDefault="00A8632D" w:rsidP="00A8632D">
      <w:pPr>
        <w:autoSpaceDE w:val="0"/>
        <w:autoSpaceDN w:val="0"/>
        <w:adjustRightInd w:val="0"/>
        <w:rPr>
          <w:rFonts w:ascii="TimesNewRoman" w:hAnsi="TimesNewRoman" w:cs="TimesNewRoman"/>
          <w:color w:val="0000FF"/>
          <w:sz w:val="16"/>
          <w:szCs w:val="16"/>
        </w:rPr>
      </w:pPr>
      <w:r>
        <w:rPr>
          <w:rFonts w:ascii="TimesNewRoman" w:hAnsi="TimesNewRoman" w:cs="TimesNewRoman"/>
          <w:color w:val="000000"/>
          <w:sz w:val="16"/>
          <w:szCs w:val="16"/>
        </w:rPr>
        <w:t xml:space="preserve">Linux NAT Tutorial: </w:t>
      </w:r>
      <w:r>
        <w:rPr>
          <w:rFonts w:ascii="TimesNewRoman" w:hAnsi="TimesNewRoman" w:cs="TimesNewRoman"/>
          <w:color w:val="0000FF"/>
          <w:sz w:val="16"/>
          <w:szCs w:val="16"/>
        </w:rPr>
        <w:t>https://www.karlrupp.net/en/computer/nat_tutorial</w:t>
      </w:r>
    </w:p>
    <w:p w14:paraId="27E9C639" w14:textId="77777777" w:rsidR="00A8632D" w:rsidRDefault="00A8632D" w:rsidP="00A8632D">
      <w:pPr>
        <w:autoSpaceDE w:val="0"/>
        <w:autoSpaceDN w:val="0"/>
        <w:adjustRightInd w:val="0"/>
        <w:rPr>
          <w:rFonts w:ascii="TimesNewRoman" w:hAnsi="TimesNewRoman" w:cs="TimesNewRoman"/>
          <w:color w:val="0000FF"/>
          <w:sz w:val="16"/>
          <w:szCs w:val="16"/>
        </w:rPr>
      </w:pPr>
      <w:r>
        <w:rPr>
          <w:rFonts w:ascii="Symbol" w:hAnsi="Symbol" w:cs="Symbol"/>
          <w:color w:val="000000"/>
          <w:sz w:val="16"/>
          <w:szCs w:val="16"/>
        </w:rPr>
        <w:t></w:t>
      </w:r>
      <w:r>
        <w:rPr>
          <w:rFonts w:ascii="Symbol" w:hAnsi="Symbol" w:cs="Symbol" w:hint="eastAsia"/>
          <w:color w:val="000000"/>
          <w:sz w:val="16"/>
          <w:szCs w:val="16"/>
        </w:rPr>
        <w:t xml:space="preserve"> </w:t>
      </w:r>
      <w:r>
        <w:rPr>
          <w:rFonts w:ascii="TimesNewRoman" w:hAnsi="TimesNewRoman" w:cs="TimesNewRoman"/>
          <w:color w:val="000000"/>
          <w:sz w:val="16"/>
          <w:szCs w:val="16"/>
        </w:rPr>
        <w:t xml:space="preserve">Ubuntu “Basic Iptables HOWTO”: </w:t>
      </w:r>
      <w:r>
        <w:rPr>
          <w:rFonts w:ascii="TimesNewRoman" w:hAnsi="TimesNewRoman" w:cs="TimesNewRoman"/>
          <w:color w:val="0000FF"/>
          <w:sz w:val="16"/>
          <w:szCs w:val="16"/>
        </w:rPr>
        <w:t>https://help.ubuntu.com/community/IptablesHowTo</w:t>
      </w:r>
    </w:p>
    <w:p w14:paraId="3E136EF9" w14:textId="1079DFC9" w:rsidR="0037551B" w:rsidRDefault="00A8632D" w:rsidP="00A8632D">
      <w:pPr>
        <w:rPr>
          <w:rFonts w:ascii="TimesNewRoman" w:hAnsi="TimesNewRoman" w:cs="TimesNewRoman"/>
          <w:color w:val="0000FF"/>
          <w:sz w:val="16"/>
          <w:szCs w:val="16"/>
        </w:rPr>
      </w:pPr>
      <w:r>
        <w:rPr>
          <w:rFonts w:ascii="Symbol" w:hAnsi="Symbol" w:cs="Symbol"/>
          <w:color w:val="000000"/>
          <w:sz w:val="16"/>
          <w:szCs w:val="16"/>
        </w:rPr>
        <w:t></w:t>
      </w:r>
      <w:r>
        <w:rPr>
          <w:rFonts w:ascii="Symbol" w:hAnsi="Symbol" w:cs="Symbol" w:hint="eastAsia"/>
          <w:color w:val="000000"/>
          <w:sz w:val="16"/>
          <w:szCs w:val="16"/>
        </w:rPr>
        <w:t xml:space="preserve"> </w:t>
      </w:r>
      <w:r>
        <w:rPr>
          <w:rFonts w:ascii="TimesNewRoman" w:hAnsi="TimesNewRoman" w:cs="TimesNewRoman"/>
          <w:color w:val="000000"/>
          <w:sz w:val="16"/>
          <w:szCs w:val="16"/>
        </w:rPr>
        <w:t xml:space="preserve">“Iptables Tutorial: Ultimate Guide to Linux Firewall”: </w:t>
      </w:r>
      <w:hyperlink r:id="rId41" w:history="1">
        <w:r w:rsidR="001D61BB" w:rsidRPr="002D7558">
          <w:rPr>
            <w:rStyle w:val="Hyperlink"/>
            <w:rFonts w:ascii="TimesNewRoman" w:hAnsi="TimesNewRoman" w:cs="TimesNewRoman"/>
            <w:sz w:val="16"/>
            <w:szCs w:val="16"/>
          </w:rPr>
          <w:t>https://phoenixnap.com/kb/iptables-tutorial-linux-firewall</w:t>
        </w:r>
      </w:hyperlink>
    </w:p>
    <w:p w14:paraId="2FDE18F6" w14:textId="77777777" w:rsidR="001D61BB" w:rsidRDefault="00000000" w:rsidP="001D61BB">
      <w:pPr>
        <w:pStyle w:val="References"/>
        <w:numPr>
          <w:ilvl w:val="0"/>
          <w:numId w:val="43"/>
        </w:numPr>
      </w:pPr>
      <w:hyperlink r:id="rId42" w:history="1">
        <w:r w:rsidR="001D61BB" w:rsidRPr="008D256C">
          <w:rPr>
            <w:rStyle w:val="Hyperlink"/>
          </w:rPr>
          <w:t>https://scikit-learn.org/stable/modules/generated/sklearn.model_selection.train_test_split.html</w:t>
        </w:r>
      </w:hyperlink>
    </w:p>
    <w:p w14:paraId="7670635D" w14:textId="77777777" w:rsidR="001D61BB" w:rsidRDefault="00000000" w:rsidP="001D61BB">
      <w:pPr>
        <w:pStyle w:val="References"/>
        <w:numPr>
          <w:ilvl w:val="0"/>
          <w:numId w:val="43"/>
        </w:numPr>
      </w:pPr>
      <w:hyperlink r:id="rId43" w:history="1">
        <w:r w:rsidR="001D61BB" w:rsidRPr="008D256C">
          <w:rPr>
            <w:rStyle w:val="Hyperlink"/>
          </w:rPr>
          <w:t>https://scikit-learn.org/stable/modules/preprocessing.html</w:t>
        </w:r>
      </w:hyperlink>
    </w:p>
    <w:p w14:paraId="50A0EA5C" w14:textId="77777777" w:rsidR="001D61BB" w:rsidRDefault="001D61BB" w:rsidP="001D61BB">
      <w:pPr>
        <w:pStyle w:val="References"/>
        <w:numPr>
          <w:ilvl w:val="0"/>
          <w:numId w:val="0"/>
        </w:numPr>
      </w:pPr>
    </w:p>
    <w:p w14:paraId="484BA3C3" w14:textId="77777777" w:rsidR="001D61BB" w:rsidRPr="00CA5724" w:rsidRDefault="001D61BB" w:rsidP="001D61BB">
      <w:pPr>
        <w:pStyle w:val="References"/>
        <w:numPr>
          <w:ilvl w:val="0"/>
          <w:numId w:val="0"/>
        </w:numPr>
        <w:ind w:left="404"/>
        <w:rPr>
          <w:sz w:val="20"/>
          <w:szCs w:val="20"/>
        </w:rPr>
      </w:pPr>
      <w:r w:rsidRPr="00CA5724">
        <w:rPr>
          <w:sz w:val="20"/>
          <w:szCs w:val="20"/>
        </w:rPr>
        <w:t>Build ANN:</w:t>
      </w:r>
    </w:p>
    <w:p w14:paraId="18D64F9A" w14:textId="77777777" w:rsidR="001D61BB" w:rsidRPr="00CA5724" w:rsidRDefault="00000000" w:rsidP="001D61BB">
      <w:pPr>
        <w:pStyle w:val="References"/>
        <w:numPr>
          <w:ilvl w:val="0"/>
          <w:numId w:val="44"/>
        </w:numPr>
      </w:pPr>
      <w:hyperlink r:id="rId44" w:history="1">
        <w:r w:rsidR="001D61BB" w:rsidRPr="008D256C">
          <w:rPr>
            <w:rStyle w:val="Hyperlink"/>
          </w:rPr>
          <w:t>https://machinelearningmastery.com/tutorial-first-neural-network-python-keras/</w:t>
        </w:r>
      </w:hyperlink>
      <w:r w:rsidR="001D61BB">
        <w:t xml:space="preserve"> </w:t>
      </w:r>
    </w:p>
    <w:p w14:paraId="70B87FAA" w14:textId="77777777" w:rsidR="001D61BB" w:rsidRPr="00CA5724" w:rsidRDefault="00000000" w:rsidP="001D61BB">
      <w:pPr>
        <w:pStyle w:val="References"/>
        <w:numPr>
          <w:ilvl w:val="0"/>
          <w:numId w:val="44"/>
        </w:numPr>
      </w:pPr>
      <w:hyperlink r:id="rId45" w:history="1">
        <w:r w:rsidR="001D61BB" w:rsidRPr="008D256C">
          <w:rPr>
            <w:rStyle w:val="Hyperlink"/>
          </w:rPr>
          <w:t>https://machinelearningmastery.com/rectified-linear-activation-function-for-deep-learning-neural-networks/</w:t>
        </w:r>
      </w:hyperlink>
      <w:r w:rsidR="001D61BB" w:rsidRPr="00CA5724">
        <w:t xml:space="preserve"> </w:t>
      </w:r>
    </w:p>
    <w:p w14:paraId="710689DA" w14:textId="77777777" w:rsidR="001D61BB" w:rsidRPr="00CA5724" w:rsidRDefault="00000000" w:rsidP="001D61BB">
      <w:pPr>
        <w:pStyle w:val="References"/>
        <w:numPr>
          <w:ilvl w:val="0"/>
          <w:numId w:val="44"/>
        </w:numPr>
      </w:pPr>
      <w:hyperlink r:id="rId46" w:history="1">
        <w:r w:rsidR="001D61BB" w:rsidRPr="008D256C">
          <w:rPr>
            <w:rStyle w:val="Hyperlink"/>
          </w:rPr>
          <w:t>https://machinelearningmastery.com/adam-optimization-algorithm-for-deep-learning/</w:t>
        </w:r>
      </w:hyperlink>
      <w:r w:rsidR="001D61BB" w:rsidRPr="00CA5724">
        <w:t xml:space="preserve"> </w:t>
      </w:r>
    </w:p>
    <w:p w14:paraId="22E35C05" w14:textId="77777777" w:rsidR="001D61BB" w:rsidRDefault="00000000" w:rsidP="001D61BB">
      <w:pPr>
        <w:pStyle w:val="References"/>
        <w:numPr>
          <w:ilvl w:val="0"/>
          <w:numId w:val="44"/>
        </w:numPr>
      </w:pPr>
      <w:hyperlink r:id="rId47" w:history="1">
        <w:r w:rsidR="001D61BB" w:rsidRPr="008D256C">
          <w:rPr>
            <w:rStyle w:val="Hyperlink"/>
          </w:rPr>
          <w:t>https://machinelearningmastery.com/how-to-choose-loss-functions-when-training-deep-learning-neural-networks/</w:t>
        </w:r>
      </w:hyperlink>
      <w:r w:rsidR="001D61BB" w:rsidRPr="00CA5724">
        <w:t xml:space="preserve"> </w:t>
      </w:r>
    </w:p>
    <w:p w14:paraId="73A16EDF" w14:textId="77777777" w:rsidR="001D61BB" w:rsidRPr="00CD7FED" w:rsidRDefault="001D61BB" w:rsidP="00A8632D">
      <w:pPr>
        <w:rPr>
          <w:spacing w:val="5"/>
          <w:highlight w:val="yellow"/>
        </w:rPr>
      </w:pPr>
    </w:p>
    <w:sectPr w:rsidR="001D61BB" w:rsidRPr="00CD7FED" w:rsidSect="0099221A">
      <w:headerReference w:type="default" r:id="rId48"/>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D3867" w14:textId="77777777" w:rsidR="000653A9" w:rsidRDefault="000653A9">
      <w:r>
        <w:separator/>
      </w:r>
    </w:p>
  </w:endnote>
  <w:endnote w:type="continuationSeparator" w:id="0">
    <w:p w14:paraId="719AC810" w14:textId="77777777" w:rsidR="000653A9" w:rsidRDefault="000653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A6BF3" w14:textId="77777777" w:rsidR="000653A9" w:rsidRDefault="000653A9"/>
  </w:footnote>
  <w:footnote w:type="continuationSeparator" w:id="0">
    <w:p w14:paraId="14ED0ABC" w14:textId="77777777" w:rsidR="000653A9" w:rsidRDefault="000653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3610F"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0D4F64FA" w14:textId="77777777" w:rsidR="007530A3" w:rsidRDefault="00C03739">
    <w:pPr>
      <w:ind w:right="360"/>
    </w:pPr>
    <w:r w:rsidRPr="00C03739">
      <w:rPr>
        <w:highlight w:val="red"/>
      </w:rPr>
      <w:t xml:space="preserve">Please edit the </w:t>
    </w:r>
    <w:r w:rsidRPr="00C03739">
      <w:rPr>
        <w:highlight w:val="yellow"/>
      </w:rPr>
      <w:t>highlighted</w:t>
    </w:r>
    <w:r w:rsidRPr="00C03739">
      <w:rPr>
        <w:highlight w:val="red"/>
      </w:rPr>
      <w:t xml:space="preserve"> portion.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6440E02"/>
    <w:multiLevelType w:val="hybridMultilevel"/>
    <w:tmpl w:val="44700DE4"/>
    <w:lvl w:ilvl="0" w:tplc="04090001">
      <w:start w:val="1"/>
      <w:numFmt w:val="bullet"/>
      <w:lvlText w:val=""/>
      <w:lvlJc w:val="left"/>
      <w:pPr>
        <w:ind w:left="976" w:hanging="360"/>
      </w:pPr>
      <w:rPr>
        <w:rFonts w:ascii="Symbol" w:hAnsi="Symbol" w:hint="default"/>
      </w:rPr>
    </w:lvl>
    <w:lvl w:ilvl="1" w:tplc="04090003" w:tentative="1">
      <w:start w:val="1"/>
      <w:numFmt w:val="bullet"/>
      <w:lvlText w:val="o"/>
      <w:lvlJc w:val="left"/>
      <w:pPr>
        <w:ind w:left="1696" w:hanging="360"/>
      </w:pPr>
      <w:rPr>
        <w:rFonts w:ascii="Courier New" w:hAnsi="Courier New" w:cs="Courier New" w:hint="default"/>
      </w:rPr>
    </w:lvl>
    <w:lvl w:ilvl="2" w:tplc="04090005" w:tentative="1">
      <w:start w:val="1"/>
      <w:numFmt w:val="bullet"/>
      <w:lvlText w:val=""/>
      <w:lvlJc w:val="left"/>
      <w:pPr>
        <w:ind w:left="2416" w:hanging="360"/>
      </w:pPr>
      <w:rPr>
        <w:rFonts w:ascii="Wingdings" w:hAnsi="Wingdings" w:hint="default"/>
      </w:rPr>
    </w:lvl>
    <w:lvl w:ilvl="3" w:tplc="04090001" w:tentative="1">
      <w:start w:val="1"/>
      <w:numFmt w:val="bullet"/>
      <w:lvlText w:val=""/>
      <w:lvlJc w:val="left"/>
      <w:pPr>
        <w:ind w:left="3136" w:hanging="360"/>
      </w:pPr>
      <w:rPr>
        <w:rFonts w:ascii="Symbol" w:hAnsi="Symbol" w:hint="default"/>
      </w:rPr>
    </w:lvl>
    <w:lvl w:ilvl="4" w:tplc="04090003" w:tentative="1">
      <w:start w:val="1"/>
      <w:numFmt w:val="bullet"/>
      <w:lvlText w:val="o"/>
      <w:lvlJc w:val="left"/>
      <w:pPr>
        <w:ind w:left="3856" w:hanging="360"/>
      </w:pPr>
      <w:rPr>
        <w:rFonts w:ascii="Courier New" w:hAnsi="Courier New" w:cs="Courier New" w:hint="default"/>
      </w:rPr>
    </w:lvl>
    <w:lvl w:ilvl="5" w:tplc="04090005" w:tentative="1">
      <w:start w:val="1"/>
      <w:numFmt w:val="bullet"/>
      <w:lvlText w:val=""/>
      <w:lvlJc w:val="left"/>
      <w:pPr>
        <w:ind w:left="4576" w:hanging="360"/>
      </w:pPr>
      <w:rPr>
        <w:rFonts w:ascii="Wingdings" w:hAnsi="Wingdings" w:hint="default"/>
      </w:rPr>
    </w:lvl>
    <w:lvl w:ilvl="6" w:tplc="04090001" w:tentative="1">
      <w:start w:val="1"/>
      <w:numFmt w:val="bullet"/>
      <w:lvlText w:val=""/>
      <w:lvlJc w:val="left"/>
      <w:pPr>
        <w:ind w:left="5296" w:hanging="360"/>
      </w:pPr>
      <w:rPr>
        <w:rFonts w:ascii="Symbol" w:hAnsi="Symbol" w:hint="default"/>
      </w:rPr>
    </w:lvl>
    <w:lvl w:ilvl="7" w:tplc="04090003" w:tentative="1">
      <w:start w:val="1"/>
      <w:numFmt w:val="bullet"/>
      <w:lvlText w:val="o"/>
      <w:lvlJc w:val="left"/>
      <w:pPr>
        <w:ind w:left="6016" w:hanging="360"/>
      </w:pPr>
      <w:rPr>
        <w:rFonts w:ascii="Courier New" w:hAnsi="Courier New" w:cs="Courier New" w:hint="default"/>
      </w:rPr>
    </w:lvl>
    <w:lvl w:ilvl="8" w:tplc="04090005" w:tentative="1">
      <w:start w:val="1"/>
      <w:numFmt w:val="bullet"/>
      <w:lvlText w:val=""/>
      <w:lvlJc w:val="left"/>
      <w:pPr>
        <w:ind w:left="6736"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3DC97602"/>
    <w:multiLevelType w:val="hybridMultilevel"/>
    <w:tmpl w:val="0A304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5E3617A5"/>
    <w:multiLevelType w:val="hybridMultilevel"/>
    <w:tmpl w:val="AB124EC6"/>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8" w15:restartNumberingAfterBreak="0">
    <w:nsid w:val="608514AD"/>
    <w:multiLevelType w:val="hybridMultilevel"/>
    <w:tmpl w:val="14CAD920"/>
    <w:lvl w:ilvl="0" w:tplc="A07AE3A2">
      <w:start w:val="1"/>
      <w:numFmt w:val="bullet"/>
      <w:lvlText w:val="-"/>
      <w:lvlJc w:val="left"/>
      <w:pPr>
        <w:ind w:left="720" w:hanging="360"/>
      </w:pPr>
      <w:rPr>
        <w:rFonts w:ascii="Times New Roman" w:eastAsiaTheme="minorEastAsia" w:hAnsi="Times New Roman" w:cs="Times New Roman" w:hint="default"/>
      </w:rPr>
    </w:lvl>
    <w:lvl w:ilvl="1" w:tplc="22185E9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259948866">
    <w:abstractNumId w:val="11"/>
  </w:num>
  <w:num w:numId="2" w16cid:durableId="1072586470">
    <w:abstractNumId w:val="17"/>
  </w:num>
  <w:num w:numId="3" w16cid:durableId="133914835">
    <w:abstractNumId w:val="17"/>
    <w:lvlOverride w:ilvl="0">
      <w:lvl w:ilvl="0">
        <w:start w:val="1"/>
        <w:numFmt w:val="decimal"/>
        <w:lvlText w:val="%1."/>
        <w:legacy w:legacy="1" w:legacySpace="0" w:legacyIndent="360"/>
        <w:lvlJc w:val="left"/>
        <w:pPr>
          <w:ind w:left="360" w:hanging="360"/>
        </w:pPr>
      </w:lvl>
    </w:lvlOverride>
  </w:num>
  <w:num w:numId="4" w16cid:durableId="638728208">
    <w:abstractNumId w:val="17"/>
    <w:lvlOverride w:ilvl="0">
      <w:lvl w:ilvl="0">
        <w:start w:val="1"/>
        <w:numFmt w:val="decimal"/>
        <w:lvlText w:val="%1."/>
        <w:legacy w:legacy="1" w:legacySpace="0" w:legacyIndent="360"/>
        <w:lvlJc w:val="left"/>
        <w:pPr>
          <w:ind w:left="360" w:hanging="360"/>
        </w:pPr>
      </w:lvl>
    </w:lvlOverride>
  </w:num>
  <w:num w:numId="5" w16cid:durableId="1453086665">
    <w:abstractNumId w:val="17"/>
    <w:lvlOverride w:ilvl="0">
      <w:lvl w:ilvl="0">
        <w:start w:val="1"/>
        <w:numFmt w:val="decimal"/>
        <w:lvlText w:val="%1."/>
        <w:legacy w:legacy="1" w:legacySpace="0" w:legacyIndent="360"/>
        <w:lvlJc w:val="left"/>
        <w:pPr>
          <w:ind w:left="360" w:hanging="360"/>
        </w:pPr>
      </w:lvl>
    </w:lvlOverride>
  </w:num>
  <w:num w:numId="6" w16cid:durableId="1741638325">
    <w:abstractNumId w:val="23"/>
  </w:num>
  <w:num w:numId="7" w16cid:durableId="113332904">
    <w:abstractNumId w:val="23"/>
    <w:lvlOverride w:ilvl="0">
      <w:lvl w:ilvl="0">
        <w:start w:val="1"/>
        <w:numFmt w:val="decimal"/>
        <w:lvlText w:val="%1."/>
        <w:legacy w:legacy="1" w:legacySpace="0" w:legacyIndent="360"/>
        <w:lvlJc w:val="left"/>
        <w:pPr>
          <w:ind w:left="360" w:hanging="360"/>
        </w:pPr>
      </w:lvl>
    </w:lvlOverride>
  </w:num>
  <w:num w:numId="8" w16cid:durableId="776828149">
    <w:abstractNumId w:val="23"/>
    <w:lvlOverride w:ilvl="0">
      <w:lvl w:ilvl="0">
        <w:start w:val="1"/>
        <w:numFmt w:val="decimal"/>
        <w:lvlText w:val="%1."/>
        <w:legacy w:legacy="1" w:legacySpace="0" w:legacyIndent="360"/>
        <w:lvlJc w:val="left"/>
        <w:pPr>
          <w:ind w:left="360" w:hanging="360"/>
        </w:pPr>
      </w:lvl>
    </w:lvlOverride>
  </w:num>
  <w:num w:numId="9" w16cid:durableId="51735593">
    <w:abstractNumId w:val="23"/>
    <w:lvlOverride w:ilvl="0">
      <w:lvl w:ilvl="0">
        <w:start w:val="1"/>
        <w:numFmt w:val="decimal"/>
        <w:lvlText w:val="%1."/>
        <w:legacy w:legacy="1" w:legacySpace="0" w:legacyIndent="360"/>
        <w:lvlJc w:val="left"/>
        <w:pPr>
          <w:ind w:left="360" w:hanging="360"/>
        </w:pPr>
      </w:lvl>
    </w:lvlOverride>
  </w:num>
  <w:num w:numId="10" w16cid:durableId="731123927">
    <w:abstractNumId w:val="23"/>
    <w:lvlOverride w:ilvl="0">
      <w:lvl w:ilvl="0">
        <w:start w:val="1"/>
        <w:numFmt w:val="decimal"/>
        <w:lvlText w:val="%1."/>
        <w:legacy w:legacy="1" w:legacySpace="0" w:legacyIndent="360"/>
        <w:lvlJc w:val="left"/>
        <w:pPr>
          <w:ind w:left="360" w:hanging="360"/>
        </w:pPr>
      </w:lvl>
    </w:lvlOverride>
  </w:num>
  <w:num w:numId="11" w16cid:durableId="98569825">
    <w:abstractNumId w:val="23"/>
    <w:lvlOverride w:ilvl="0">
      <w:lvl w:ilvl="0">
        <w:start w:val="1"/>
        <w:numFmt w:val="decimal"/>
        <w:lvlText w:val="%1."/>
        <w:legacy w:legacy="1" w:legacySpace="0" w:legacyIndent="360"/>
        <w:lvlJc w:val="left"/>
        <w:pPr>
          <w:ind w:left="360" w:hanging="360"/>
        </w:pPr>
      </w:lvl>
    </w:lvlOverride>
  </w:num>
  <w:num w:numId="12" w16cid:durableId="559483976">
    <w:abstractNumId w:val="19"/>
  </w:num>
  <w:num w:numId="13" w16cid:durableId="1484590206">
    <w:abstractNumId w:val="14"/>
  </w:num>
  <w:num w:numId="14" w16cid:durableId="1764835877">
    <w:abstractNumId w:val="26"/>
  </w:num>
  <w:num w:numId="15" w16cid:durableId="66150797">
    <w:abstractNumId w:val="25"/>
  </w:num>
  <w:num w:numId="16" w16cid:durableId="1774277084">
    <w:abstractNumId w:val="34"/>
  </w:num>
  <w:num w:numId="17" w16cid:durableId="474029011">
    <w:abstractNumId w:val="16"/>
  </w:num>
  <w:num w:numId="18" w16cid:durableId="1504928990">
    <w:abstractNumId w:val="15"/>
  </w:num>
  <w:num w:numId="19" w16cid:durableId="668404871">
    <w:abstractNumId w:val="29"/>
  </w:num>
  <w:num w:numId="20" w16cid:durableId="941574424">
    <w:abstractNumId w:val="20"/>
  </w:num>
  <w:num w:numId="21" w16cid:durableId="14610724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56841278">
    <w:abstractNumId w:val="33"/>
  </w:num>
  <w:num w:numId="23" w16cid:durableId="1644968167">
    <w:abstractNumId w:val="32"/>
  </w:num>
  <w:num w:numId="24" w16cid:durableId="2072120847">
    <w:abstractNumId w:val="24"/>
  </w:num>
  <w:num w:numId="25" w16cid:durableId="1816290500">
    <w:abstractNumId w:val="31"/>
  </w:num>
  <w:num w:numId="26" w16cid:durableId="212431921">
    <w:abstractNumId w:val="13"/>
  </w:num>
  <w:num w:numId="27" w16cid:durableId="1571118253">
    <w:abstractNumId w:val="30"/>
  </w:num>
  <w:num w:numId="28" w16cid:durableId="1650092002">
    <w:abstractNumId w:val="18"/>
  </w:num>
  <w:num w:numId="29" w16cid:durableId="1900313765">
    <w:abstractNumId w:val="22"/>
  </w:num>
  <w:num w:numId="30" w16cid:durableId="25298934">
    <w:abstractNumId w:val="10"/>
  </w:num>
  <w:num w:numId="31" w16cid:durableId="411390998">
    <w:abstractNumId w:val="8"/>
  </w:num>
  <w:num w:numId="32" w16cid:durableId="569115569">
    <w:abstractNumId w:val="7"/>
  </w:num>
  <w:num w:numId="33" w16cid:durableId="561911803">
    <w:abstractNumId w:val="6"/>
  </w:num>
  <w:num w:numId="34" w16cid:durableId="885140294">
    <w:abstractNumId w:val="5"/>
  </w:num>
  <w:num w:numId="35" w16cid:durableId="999121364">
    <w:abstractNumId w:val="9"/>
  </w:num>
  <w:num w:numId="36" w16cid:durableId="460197450">
    <w:abstractNumId w:val="4"/>
  </w:num>
  <w:num w:numId="37" w16cid:durableId="349067051">
    <w:abstractNumId w:val="3"/>
  </w:num>
  <w:num w:numId="38" w16cid:durableId="1481653301">
    <w:abstractNumId w:val="2"/>
  </w:num>
  <w:num w:numId="39" w16cid:durableId="985012979">
    <w:abstractNumId w:val="1"/>
  </w:num>
  <w:num w:numId="40" w16cid:durableId="438914634">
    <w:abstractNumId w:val="0"/>
  </w:num>
  <w:num w:numId="41" w16cid:durableId="1514762468">
    <w:abstractNumId w:val="12"/>
  </w:num>
  <w:num w:numId="42" w16cid:durableId="628168147">
    <w:abstractNumId w:val="28"/>
  </w:num>
  <w:num w:numId="43" w16cid:durableId="66346894">
    <w:abstractNumId w:val="27"/>
  </w:num>
  <w:num w:numId="44" w16cid:durableId="5462575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42E13"/>
    <w:rsid w:val="000539FD"/>
    <w:rsid w:val="000653A9"/>
    <w:rsid w:val="000A0C2F"/>
    <w:rsid w:val="000A168B"/>
    <w:rsid w:val="000D2BDE"/>
    <w:rsid w:val="000D61F3"/>
    <w:rsid w:val="001037E8"/>
    <w:rsid w:val="00104BB0"/>
    <w:rsid w:val="0010794E"/>
    <w:rsid w:val="00113707"/>
    <w:rsid w:val="00113F26"/>
    <w:rsid w:val="0013354F"/>
    <w:rsid w:val="00143F2E"/>
    <w:rsid w:val="00144E72"/>
    <w:rsid w:val="001768FF"/>
    <w:rsid w:val="001A60B1"/>
    <w:rsid w:val="001B2686"/>
    <w:rsid w:val="001B36B1"/>
    <w:rsid w:val="001D1818"/>
    <w:rsid w:val="001D61BB"/>
    <w:rsid w:val="001E4531"/>
    <w:rsid w:val="001E7B7A"/>
    <w:rsid w:val="001F28D3"/>
    <w:rsid w:val="001F4C5C"/>
    <w:rsid w:val="00200092"/>
    <w:rsid w:val="00204478"/>
    <w:rsid w:val="0020662A"/>
    <w:rsid w:val="00214E2E"/>
    <w:rsid w:val="00216141"/>
    <w:rsid w:val="00217186"/>
    <w:rsid w:val="002434A1"/>
    <w:rsid w:val="002467BC"/>
    <w:rsid w:val="002519F5"/>
    <w:rsid w:val="00261838"/>
    <w:rsid w:val="00263943"/>
    <w:rsid w:val="00267B35"/>
    <w:rsid w:val="00282FE8"/>
    <w:rsid w:val="002E1F95"/>
    <w:rsid w:val="002E77DB"/>
    <w:rsid w:val="002F1A23"/>
    <w:rsid w:val="002F7910"/>
    <w:rsid w:val="00314F82"/>
    <w:rsid w:val="003406F4"/>
    <w:rsid w:val="003427CE"/>
    <w:rsid w:val="00342BE1"/>
    <w:rsid w:val="003461E8"/>
    <w:rsid w:val="00353CC4"/>
    <w:rsid w:val="00360269"/>
    <w:rsid w:val="00360C59"/>
    <w:rsid w:val="0037551B"/>
    <w:rsid w:val="00380946"/>
    <w:rsid w:val="00385538"/>
    <w:rsid w:val="00392DBA"/>
    <w:rsid w:val="003C3322"/>
    <w:rsid w:val="003C68C2"/>
    <w:rsid w:val="003D155B"/>
    <w:rsid w:val="003D1EBF"/>
    <w:rsid w:val="003D42A1"/>
    <w:rsid w:val="003D4CAE"/>
    <w:rsid w:val="003F26BD"/>
    <w:rsid w:val="003F52AD"/>
    <w:rsid w:val="0043144F"/>
    <w:rsid w:val="00431BFA"/>
    <w:rsid w:val="004353CF"/>
    <w:rsid w:val="00441A2E"/>
    <w:rsid w:val="00455454"/>
    <w:rsid w:val="004631BC"/>
    <w:rsid w:val="00484761"/>
    <w:rsid w:val="00484DD5"/>
    <w:rsid w:val="004A5B90"/>
    <w:rsid w:val="004B558A"/>
    <w:rsid w:val="004C1E16"/>
    <w:rsid w:val="004C2543"/>
    <w:rsid w:val="004D15CA"/>
    <w:rsid w:val="004E3E4C"/>
    <w:rsid w:val="004E5947"/>
    <w:rsid w:val="004F23A0"/>
    <w:rsid w:val="005003E3"/>
    <w:rsid w:val="005052CD"/>
    <w:rsid w:val="00535307"/>
    <w:rsid w:val="00550A26"/>
    <w:rsid w:val="00550BF5"/>
    <w:rsid w:val="00567A70"/>
    <w:rsid w:val="00583B5B"/>
    <w:rsid w:val="005A2A15"/>
    <w:rsid w:val="005A68BF"/>
    <w:rsid w:val="005C6EA6"/>
    <w:rsid w:val="005D1B15"/>
    <w:rsid w:val="005D2404"/>
    <w:rsid w:val="005D2824"/>
    <w:rsid w:val="005D4F1A"/>
    <w:rsid w:val="005D72BB"/>
    <w:rsid w:val="005E692F"/>
    <w:rsid w:val="005E6B3C"/>
    <w:rsid w:val="0062114B"/>
    <w:rsid w:val="00623698"/>
    <w:rsid w:val="00625E96"/>
    <w:rsid w:val="00647C09"/>
    <w:rsid w:val="00651F2C"/>
    <w:rsid w:val="00677C22"/>
    <w:rsid w:val="00681F4E"/>
    <w:rsid w:val="00684FC5"/>
    <w:rsid w:val="00685D0E"/>
    <w:rsid w:val="00692537"/>
    <w:rsid w:val="00693D5D"/>
    <w:rsid w:val="006B6DA3"/>
    <w:rsid w:val="006B7F03"/>
    <w:rsid w:val="006C7307"/>
    <w:rsid w:val="00725B45"/>
    <w:rsid w:val="00735879"/>
    <w:rsid w:val="007530A3"/>
    <w:rsid w:val="0076355A"/>
    <w:rsid w:val="007707AB"/>
    <w:rsid w:val="007A2DB3"/>
    <w:rsid w:val="007A7D60"/>
    <w:rsid w:val="007B1E32"/>
    <w:rsid w:val="007C4336"/>
    <w:rsid w:val="007E5C84"/>
    <w:rsid w:val="007F7AA6"/>
    <w:rsid w:val="0081663F"/>
    <w:rsid w:val="00823624"/>
    <w:rsid w:val="00837E47"/>
    <w:rsid w:val="008518FE"/>
    <w:rsid w:val="0085659C"/>
    <w:rsid w:val="00864212"/>
    <w:rsid w:val="0087143C"/>
    <w:rsid w:val="00872026"/>
    <w:rsid w:val="00873F28"/>
    <w:rsid w:val="0087792E"/>
    <w:rsid w:val="00883EAF"/>
    <w:rsid w:val="00885258"/>
    <w:rsid w:val="008A30C3"/>
    <w:rsid w:val="008A3C23"/>
    <w:rsid w:val="008C17C8"/>
    <w:rsid w:val="008C49CC"/>
    <w:rsid w:val="008D69E9"/>
    <w:rsid w:val="008E0645"/>
    <w:rsid w:val="008F594A"/>
    <w:rsid w:val="00904C7E"/>
    <w:rsid w:val="0091035B"/>
    <w:rsid w:val="00972555"/>
    <w:rsid w:val="0099221A"/>
    <w:rsid w:val="009A1F6E"/>
    <w:rsid w:val="009C4DEB"/>
    <w:rsid w:val="009C7D17"/>
    <w:rsid w:val="009E484E"/>
    <w:rsid w:val="009E52D0"/>
    <w:rsid w:val="009F1C4B"/>
    <w:rsid w:val="009F40FB"/>
    <w:rsid w:val="009F4B45"/>
    <w:rsid w:val="00A22FCB"/>
    <w:rsid w:val="00A25B3B"/>
    <w:rsid w:val="00A40127"/>
    <w:rsid w:val="00A41B54"/>
    <w:rsid w:val="00A472F1"/>
    <w:rsid w:val="00A5237D"/>
    <w:rsid w:val="00A554A3"/>
    <w:rsid w:val="00A70ED0"/>
    <w:rsid w:val="00A758EA"/>
    <w:rsid w:val="00A8632D"/>
    <w:rsid w:val="00A91937"/>
    <w:rsid w:val="00A9434E"/>
    <w:rsid w:val="00A95C50"/>
    <w:rsid w:val="00AA2CAC"/>
    <w:rsid w:val="00AB511F"/>
    <w:rsid w:val="00AB79A6"/>
    <w:rsid w:val="00AC4850"/>
    <w:rsid w:val="00AE79AA"/>
    <w:rsid w:val="00B16DB5"/>
    <w:rsid w:val="00B41C42"/>
    <w:rsid w:val="00B47B59"/>
    <w:rsid w:val="00B53F81"/>
    <w:rsid w:val="00B56C2B"/>
    <w:rsid w:val="00B65BD3"/>
    <w:rsid w:val="00B70469"/>
    <w:rsid w:val="00B72DD8"/>
    <w:rsid w:val="00B72E09"/>
    <w:rsid w:val="00B86AC2"/>
    <w:rsid w:val="00BE6A8C"/>
    <w:rsid w:val="00BF0C69"/>
    <w:rsid w:val="00BF2A5F"/>
    <w:rsid w:val="00BF629B"/>
    <w:rsid w:val="00BF655C"/>
    <w:rsid w:val="00C03739"/>
    <w:rsid w:val="00C04A43"/>
    <w:rsid w:val="00C075EF"/>
    <w:rsid w:val="00C11E83"/>
    <w:rsid w:val="00C2378A"/>
    <w:rsid w:val="00C378A1"/>
    <w:rsid w:val="00C425E5"/>
    <w:rsid w:val="00C621D6"/>
    <w:rsid w:val="00C75907"/>
    <w:rsid w:val="00C82D86"/>
    <w:rsid w:val="00C907C9"/>
    <w:rsid w:val="00CB32CC"/>
    <w:rsid w:val="00CB4B8D"/>
    <w:rsid w:val="00CC0DDA"/>
    <w:rsid w:val="00CD684F"/>
    <w:rsid w:val="00CD7FED"/>
    <w:rsid w:val="00CE580F"/>
    <w:rsid w:val="00D06623"/>
    <w:rsid w:val="00D14C6B"/>
    <w:rsid w:val="00D20045"/>
    <w:rsid w:val="00D36BC1"/>
    <w:rsid w:val="00D5536F"/>
    <w:rsid w:val="00D55939"/>
    <w:rsid w:val="00D56935"/>
    <w:rsid w:val="00D716BA"/>
    <w:rsid w:val="00D73C2E"/>
    <w:rsid w:val="00D758C6"/>
    <w:rsid w:val="00D7612F"/>
    <w:rsid w:val="00D90C10"/>
    <w:rsid w:val="00D92E96"/>
    <w:rsid w:val="00DA258C"/>
    <w:rsid w:val="00DA4345"/>
    <w:rsid w:val="00DA43D5"/>
    <w:rsid w:val="00DE07FA"/>
    <w:rsid w:val="00DE20DB"/>
    <w:rsid w:val="00DE76FB"/>
    <w:rsid w:val="00DF2DDE"/>
    <w:rsid w:val="00DF77C8"/>
    <w:rsid w:val="00E01667"/>
    <w:rsid w:val="00E10322"/>
    <w:rsid w:val="00E36209"/>
    <w:rsid w:val="00E37AF9"/>
    <w:rsid w:val="00E420BB"/>
    <w:rsid w:val="00E50DF6"/>
    <w:rsid w:val="00E6336D"/>
    <w:rsid w:val="00E6366C"/>
    <w:rsid w:val="00E70E09"/>
    <w:rsid w:val="00E965C5"/>
    <w:rsid w:val="00E96A3A"/>
    <w:rsid w:val="00E97402"/>
    <w:rsid w:val="00E97B99"/>
    <w:rsid w:val="00EB2E9D"/>
    <w:rsid w:val="00ED1E14"/>
    <w:rsid w:val="00EE6FFC"/>
    <w:rsid w:val="00EF10AC"/>
    <w:rsid w:val="00EF1B85"/>
    <w:rsid w:val="00EF4701"/>
    <w:rsid w:val="00EF564E"/>
    <w:rsid w:val="00F22198"/>
    <w:rsid w:val="00F33D49"/>
    <w:rsid w:val="00F3481E"/>
    <w:rsid w:val="00F54E70"/>
    <w:rsid w:val="00F55A3F"/>
    <w:rsid w:val="00F577F6"/>
    <w:rsid w:val="00F65266"/>
    <w:rsid w:val="00F751E1"/>
    <w:rsid w:val="00F932B6"/>
    <w:rsid w:val="00FC0B7B"/>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5DEEB89"/>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iPriority="99"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HTMLPreformatted">
    <w:name w:val="HTML Preformatted"/>
    <w:basedOn w:val="Normal"/>
    <w:link w:val="HTMLPreformattedChar"/>
    <w:uiPriority w:val="99"/>
    <w:semiHidden/>
    <w:unhideWhenUsed/>
    <w:rsid w:val="00992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zh-CN"/>
    </w:rPr>
  </w:style>
  <w:style w:type="character" w:customStyle="1" w:styleId="HTMLPreformattedChar">
    <w:name w:val="HTML Preformatted Char"/>
    <w:basedOn w:val="DefaultParagraphFont"/>
    <w:link w:val="HTMLPreformatted"/>
    <w:uiPriority w:val="99"/>
    <w:semiHidden/>
    <w:rsid w:val="0099221A"/>
    <w:rPr>
      <w:rFonts w:ascii="Courier New" w:hAnsi="Courier New" w:cs="Courier New"/>
      <w:lang w:eastAsia="zh-CN"/>
    </w:rPr>
  </w:style>
  <w:style w:type="character" w:styleId="UnresolvedMention">
    <w:name w:val="Unresolved Mention"/>
    <w:basedOn w:val="DefaultParagraphFont"/>
    <w:uiPriority w:val="99"/>
    <w:semiHidden/>
    <w:unhideWhenUsed/>
    <w:rsid w:val="0099221A"/>
    <w:rPr>
      <w:color w:val="605E5C"/>
      <w:shd w:val="clear" w:color="auto" w:fill="E1DFDD"/>
    </w:rPr>
  </w:style>
  <w:style w:type="table" w:styleId="TableGrid">
    <w:name w:val="Table Grid"/>
    <w:basedOn w:val="TableNormal"/>
    <w:rsid w:val="00E103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692537"/>
    <w:pPr>
      <w:spacing w:after="200"/>
      <w:ind w:left="404"/>
    </w:pPr>
    <w:rPr>
      <w:i/>
      <w:iCs/>
      <w:color w:val="44546A" w:themeColor="text2"/>
      <w:sz w:val="18"/>
      <w:szCs w:val="18"/>
    </w:rPr>
  </w:style>
  <w:style w:type="paragraph" w:styleId="ListParagraph">
    <w:name w:val="List Paragraph"/>
    <w:basedOn w:val="Normal"/>
    <w:uiPriority w:val="72"/>
    <w:qFormat/>
    <w:rsid w:val="006925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98805014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891109869">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scikit-learn.org/stable/modules/generated/sklearn.model_selection.train_test_split.html" TargetMode="External"/><Relationship Id="rId47" Type="http://schemas.openxmlformats.org/officeDocument/2006/relationships/hyperlink" Target="https://machinelearningmastery.com/how-to-choose-loss-functions-when-training-deep-learning-neural-networks/"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tensorflow.or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anirudhk3/Project-4" TargetMode="External"/><Relationship Id="rId45" Type="http://schemas.openxmlformats.org/officeDocument/2006/relationships/hyperlink" Target="https://machinelearningmastery.com/rectified-linear-activation-function-for-deep-learning-neural-network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www.anaconda.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machinelearningmastery.com/tutorial-first-neural-network-python-keras/"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cikit-learn.org/stable/modules/preprocessing.html" TargetMode="External"/><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unb.ca/cic/datasets/nsl.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machinelearningmastery.com/adam-optimization-algorithm-for-deep-learning/" TargetMode="External"/><Relationship Id="rId20" Type="http://schemas.openxmlformats.org/officeDocument/2006/relationships/image" Target="media/image9.png"/><Relationship Id="rId41" Type="http://schemas.openxmlformats.org/officeDocument/2006/relationships/hyperlink" Target="https://phoenixnap.com/kb/iptables-tutorial-linux-firewal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34865-A3B2-0147-B397-1D545856A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3</TotalTime>
  <Pages>11</Pages>
  <Words>905</Words>
  <Characters>5165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6058</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anirudh.kumar01996@gmail.com</cp:lastModifiedBy>
  <cp:revision>4</cp:revision>
  <cp:lastPrinted>2012-08-02T18:53:00Z</cp:lastPrinted>
  <dcterms:created xsi:type="dcterms:W3CDTF">2022-11-22T10:13:00Z</dcterms:created>
  <dcterms:modified xsi:type="dcterms:W3CDTF">2022-11-22T10:25:00Z</dcterms:modified>
</cp:coreProperties>
</file>